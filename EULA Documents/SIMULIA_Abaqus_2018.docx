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6" w:after="0" w:line="364" w:lineRule="exact"/>
        <w:ind w:left="2560" w:right="2484" w:firstLine="1544"/>
        <w:jc w:val="left"/>
        <w:rPr>
          <w:rFonts w:ascii="Arial Narrow" w:hAnsi="Arial Narrow" w:cs="Arial Narrow" w:eastAsia="Arial Narrow"/>
          <w:sz w:val="32"/>
          <w:szCs w:val="32"/>
        </w:rPr>
      </w:pPr>
      <w:rPr/>
      <w:r>
        <w:rPr/>
        <w:pict>
          <v:group style="position:absolute;margin-left:23.95001pt;margin-top:24.429983pt;width:548.044960pt;height:794.571pt;mso-position-horizontal-relative:page;mso-position-vertical-relative:page;z-index:-234" coordorigin="479,489" coordsize="10961,15891">
            <v:group style="position:absolute;left:490;top:494;width:10930;height:2" coordorigin="490,494" coordsize="10930,2">
              <v:shape style="position:absolute;left:490;top:494;width:10930;height:2" coordorigin="490,494" coordsize="10930,0" path="m490,494l11419,494e" filled="f" stroked="t" strokeweight=".580pt" strokecolor="#000000">
                <v:path arrowok="t"/>
              </v:shape>
            </v:group>
            <v:group style="position:absolute;left:494;top:499;width:2;height:15842" coordorigin="494,499" coordsize="2,15842">
              <v:shape style="position:absolute;left:494;top:499;width:2;height:15842" coordorigin="494,499" coordsize="0,15842" path="m494,499l494,16341e" filled="f" stroked="t" strokeweight=".580pt" strokecolor="#000000">
                <v:path arrowok="t"/>
              </v:shape>
            </v:group>
            <v:group style="position:absolute;left:11410;top:499;width:20;height:15871" coordorigin="11410,499" coordsize="20,15871">
              <v:shape style="position:absolute;left:11410;top:499;width:20;height:15871" coordorigin="11410,499" coordsize="20,15871" path="m11410,16370l11430,16370,11430,499,11410,499,11410,16370xe" filled="t" fillcolor="#000000" stroked="f">
                <v:path arrowok="t"/>
                <v:fill/>
              </v:shape>
            </v:group>
            <v:group style="position:absolute;left:11409;top:499;width:12;height:15856" coordorigin="11409,499" coordsize="12,15856">
              <v:shape style="position:absolute;left:11409;top:499;width:12;height:15856" coordorigin="11409,499" coordsize="12,15856" path="m11409,16356l11420,16356,11420,499,11409,499,11409,16356xe" filled="t" fillcolor="#000000" stroked="f">
                <v:path arrowok="t"/>
                <v:fill/>
              </v:shape>
            </v:group>
            <v:group style="position:absolute;left:490;top:16351;width:10939;height:2" coordorigin="490,16351" coordsize="10939,2">
              <v:shape style="position:absolute;left:490;top:16351;width:10939;height:2" coordorigin="490,16351" coordsize="10939,0" path="m490,16351l11429,16351e" filled="f" stroked="t" strokeweight="1.059980pt" strokecolor="#000000">
                <v:path arrowok="t"/>
              </v:shape>
            </v:group>
            <w10:wrap type="none"/>
          </v:group>
        </w:pic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</w:rPr>
        <w:t>A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A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</w:rPr>
        <w:t>U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LT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-1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SY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TEMES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LIC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N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ED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-12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PRO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</w:rPr>
        <w:t>G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</w:rPr>
        <w:t>A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MS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-1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</w:rPr>
        <w:t>M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-9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-1"/>
          <w:w w:val="100"/>
          <w:b/>
          <w:bCs/>
        </w:rPr>
        <w:t>(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L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2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)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-7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F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</w:rPr>
        <w:t>O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32"/>
          <w:szCs w:val="32"/>
          <w:color w:val="000000"/>
          <w:spacing w:val="0"/>
          <w:w w:val="100"/>
        </w:rPr>
      </w:r>
    </w:p>
    <w:p>
      <w:pPr>
        <w:spacing w:before="0" w:after="0" w:line="356" w:lineRule="exact"/>
        <w:ind w:left="3103" w:right="-20"/>
        <w:jc w:val="left"/>
        <w:rPr>
          <w:rFonts w:ascii="Arial Narrow" w:hAnsi="Arial Narrow" w:cs="Arial Narrow" w:eastAsia="Arial Narrow"/>
          <w:sz w:val="32"/>
          <w:szCs w:val="32"/>
        </w:rPr>
      </w:pPr>
      <w:rPr/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  <w:position w:val="-1"/>
        </w:rPr>
        <w:t>SIMU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  <w:position w:val="-1"/>
        </w:rPr>
        <w:t>L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  <w:position w:val="-1"/>
        </w:rPr>
        <w:t>IA®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-15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  <w:position w:val="-1"/>
        </w:rPr>
        <w:t>A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  <w:position w:val="-1"/>
        </w:rPr>
        <w:t>b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  <w:position w:val="-1"/>
        </w:rPr>
        <w:t>a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  <w:position w:val="-1"/>
        </w:rPr>
        <w:t>q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  <w:position w:val="-1"/>
        </w:rPr>
        <w:t>u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  <w:position w:val="-1"/>
        </w:rPr>
        <w:t>®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-12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  <w:position w:val="-1"/>
        </w:rPr>
        <w:t>R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  <w:position w:val="-1"/>
        </w:rPr>
        <w:t>lea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2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-10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1"/>
          <w:w w:val="100"/>
          <w:b/>
          <w:bCs/>
          <w:position w:val="-1"/>
        </w:rPr>
        <w:t>201</w:t>
      </w:r>
      <w:r>
        <w:rPr>
          <w:rFonts w:ascii="Arial Narrow" w:hAnsi="Arial Narrow" w:cs="Arial Narrow" w:eastAsia="Arial Narrow"/>
          <w:sz w:val="32"/>
          <w:szCs w:val="32"/>
          <w:color w:val="FFFFFF"/>
          <w:spacing w:val="0"/>
          <w:w w:val="100"/>
          <w:b/>
          <w:bCs/>
          <w:position w:val="-1"/>
        </w:rPr>
        <w:t>8</w:t>
      </w:r>
      <w:r>
        <w:rPr>
          <w:rFonts w:ascii="Arial Narrow" w:hAnsi="Arial Narrow" w:cs="Arial Narrow" w:eastAsia="Arial Narrow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71" w:lineRule="exact"/>
        <w:ind w:left="1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6.43pt;margin-top:-79.216873pt;width:522.700040pt;height:58.2pt;mso-position-horizontal-relative:page;mso-position-vertical-relative:paragraph;z-index:-235" coordorigin="729,-1584" coordsize="10454,1164">
            <v:group style="position:absolute;left:744;top:-1574;width:10423;height:386" coordorigin="744,-1574" coordsize="10423,386">
              <v:shape style="position:absolute;left:744;top:-1574;width:10423;height:386" coordorigin="744,-1574" coordsize="10423,386" path="m744,-1187l11167,-1187,11167,-1574,744,-1574,744,-1187e" filled="t" fillcolor="#365F91" stroked="f">
                <v:path arrowok="t"/>
                <v:fill/>
              </v:shape>
            </v:group>
            <v:group style="position:absolute;left:734;top:-1579;width:10442;height:2" coordorigin="734,-1579" coordsize="10442,2">
              <v:shape style="position:absolute;left:734;top:-1579;width:10442;height:2" coordorigin="734,-1579" coordsize="10442,0" path="m734,-1579l11177,-1579e" filled="f" stroked="t" strokeweight=".580pt" strokecolor="#000000">
                <v:path arrowok="t"/>
              </v:shape>
            </v:group>
            <v:group style="position:absolute;left:739;top:-1574;width:2;height:1143" coordorigin="739,-1574" coordsize="2,1143">
              <v:shape style="position:absolute;left:739;top:-1574;width:2;height:1143" coordorigin="739,-1574" coordsize="0,1143" path="m739,-1574l739,-431e" filled="f" stroked="t" strokeweight=".580pt" strokecolor="#000000">
                <v:path arrowok="t"/>
              </v:shape>
            </v:group>
            <v:group style="position:absolute;left:11172;top:-1574;width:2;height:1143" coordorigin="11172,-1574" coordsize="2,1143">
              <v:shape style="position:absolute;left:11172;top:-1574;width:2;height:1143" coordorigin="11172,-1574" coordsize="0,1143" path="m11172,-1574l11172,-431e" filled="f" stroked="t" strokeweight=".58004pt" strokecolor="#000000">
                <v:path arrowok="t"/>
              </v:shape>
            </v:group>
            <v:group style="position:absolute;left:744;top:-1187;width:10423;height:367" coordorigin="744,-1187" coordsize="10423,367">
              <v:shape style="position:absolute;left:744;top:-1187;width:10423;height:367" coordorigin="744,-1187" coordsize="10423,367" path="m744,-820l11167,-820,11167,-1187,744,-1187,744,-820e" filled="t" fillcolor="#365F91" stroked="f">
                <v:path arrowok="t"/>
                <v:fill/>
              </v:shape>
            </v:group>
            <v:group style="position:absolute;left:744;top:-820;width:10423;height:389" coordorigin="744,-820" coordsize="10423,389">
              <v:shape style="position:absolute;left:744;top:-820;width:10423;height:389" coordorigin="744,-820" coordsize="10423,389" path="m744,-431l11167,-431,11167,-820,744,-820,744,-431e" filled="t" fillcolor="#365F91" stroked="f">
                <v:path arrowok="t"/>
                <v:fill/>
              </v:shape>
            </v:group>
            <v:group style="position:absolute;left:734;top:-426;width:10442;height:2" coordorigin="734,-426" coordsize="10442,2">
              <v:shape style="position:absolute;left:734;top:-426;width:10442;height:2" coordorigin="734,-426" coordsize="10442,0" path="m734,-426l11177,-426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that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initially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capitalized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efined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Glossa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Re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position w:val="-1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2,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vailable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FF"/>
          <w:spacing w:val="-45"/>
          <w:w w:val="100"/>
          <w:position w:val="-1"/>
        </w:rPr>
        <w:t> </w:t>
      </w:r>
      <w:hyperlink r:id="rId5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  <w:position w:val="-1"/>
          </w:rPr>
          <w:t>w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w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  <w:position w:val="-1"/>
          </w:rPr>
          <w:t>w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.3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d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s.c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  <w:u w:val="single" w:color="0000FF"/>
            <w:position w:val="-1"/>
          </w:rPr>
          <w:t>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m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/t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m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s/gloss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a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  <w:position w:val="-1"/>
          </w:rPr>
          <w:t>y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position w:val="-1"/>
          </w:rPr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112" w:right="50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/>
        <w:pict>
          <v:group style="position:absolute;margin-left:36.429996pt;margin-top:43.960098pt;width:522.70005pt;height:431.99pt;mso-position-horizontal-relative:page;mso-position-vertical-relative:paragraph;z-index:-236" coordorigin="729,879" coordsize="10454,8640">
            <v:shape style="position:absolute;left:1498;top:879;width:8895;height:8640" type="#_x0000_t75">
              <v:imagedata r:id="rId6" o:title=""/>
            </v:shape>
            <v:group style="position:absolute;left:744;top:1658;width:10423;height:269" coordorigin="744,1658" coordsize="10423,269">
              <v:shape style="position:absolute;left:744;top:1658;width:10423;height:269" coordorigin="744,1658" coordsize="10423,269" path="m744,1926l11167,1926,11167,1658,744,1658,744,1926e" filled="t" fillcolor="#FFC000" stroked="f">
                <v:path arrowok="t"/>
                <v:fill/>
              </v:shape>
            </v:group>
            <v:group style="position:absolute;left:734;top:1653;width:10442;height:2" coordorigin="734,1653" coordsize="10442,2">
              <v:shape style="position:absolute;left:734;top:1653;width:10442;height:2" coordorigin="734,1653" coordsize="10442,0" path="m734,1653l11177,1653e" filled="f" stroked="t" strokeweight=".580pt" strokecolor="#000000">
                <v:path arrowok="t"/>
              </v:shape>
            </v:group>
            <v:group style="position:absolute;left:734;top:1931;width:10442;height:2" coordorigin="734,1931" coordsize="10442,2">
              <v:shape style="position:absolute;left:734;top:1931;width:10442;height:2" coordorigin="734,1931" coordsize="10442,0" path="m734,1931l11177,1931e" filled="f" stroked="t" strokeweight=".58001pt" strokecolor="#000000">
                <v:path arrowok="t"/>
              </v:shape>
            </v:group>
            <v:group style="position:absolute;left:739;top:1658;width:2;height:269" coordorigin="739,1658" coordsize="2,269">
              <v:shape style="position:absolute;left:739;top:1658;width:2;height:269" coordorigin="739,1658" coordsize="0,269" path="m739,1658l739,1926e" filled="f" stroked="t" strokeweight=".580pt" strokecolor="#000000">
                <v:path arrowok="t"/>
              </v:shape>
            </v:group>
            <v:group style="position:absolute;left:11172;top:1658;width:2;height:269" coordorigin="11172,1658" coordsize="2,269">
              <v:shape style="position:absolute;left:11172;top:1658;width:2;height:269" coordorigin="11172,1658" coordsize="0,269" path="m11172,1658l11172,1926e" filled="f" stroked="t" strokeweight=".58004pt" strokecolor="#000000">
                <v:path arrowok="t"/>
              </v:shape>
            </v:group>
            <v:group style="position:absolute;left:1419;top:3067;width:684;height:2" coordorigin="1419,3067" coordsize="684,2">
              <v:shape style="position:absolute;left:1419;top:3067;width:684;height:2" coordorigin="1419,3067" coordsize="684,0" path="m1419,3067l2103,3067e" filled="f" stroked="t" strokeweight=".82pt" strokecolor="#0000FF">
                <v:path arrowok="t"/>
              </v:shape>
            </v:group>
            <v:group style="position:absolute;left:1419;top:3297;width:665;height:2" coordorigin="1419,3297" coordsize="665,2">
              <v:shape style="position:absolute;left:1419;top:3297;width:665;height:2" coordorigin="1419,3297" coordsize="665,0" path="m1419,3297l2084,3297e" filled="f" stroked="t" strokeweight=".82pt" strokecolor="#0000FF">
                <v:path arrowok="t"/>
              </v:shape>
            </v:group>
            <v:group style="position:absolute;left:1419;top:3525;width:317;height:2" coordorigin="1419,3525" coordsize="317,2">
              <v:shape style="position:absolute;left:1419;top:3525;width:317;height:2" coordorigin="1419,3525" coordsize="317,0" path="m1419,3525l1736,3525e" filled="f" stroked="t" strokeweight=".82pt" strokecolor="#0000FF">
                <v:path arrowok="t"/>
              </v:shape>
            </v:group>
            <v:group style="position:absolute;left:744;top:4471;width:10423;height:271" coordorigin="744,4471" coordsize="10423,271">
              <v:shape style="position:absolute;left:744;top:4471;width:10423;height:271" coordorigin="744,4471" coordsize="10423,271" path="m744,4742l11167,4742,11167,4471,744,4471,744,4742e" filled="t" fillcolor="#FFC000" stroked="f">
                <v:path arrowok="t"/>
                <v:fill/>
              </v:shape>
            </v:group>
            <v:group style="position:absolute;left:734;top:4466;width:10442;height:2" coordorigin="734,4466" coordsize="10442,2">
              <v:shape style="position:absolute;left:734;top:4466;width:10442;height:2" coordorigin="734,4466" coordsize="10442,0" path="m734,4466l11177,4466e" filled="f" stroked="t" strokeweight=".58001pt" strokecolor="#000000">
                <v:path arrowok="t"/>
              </v:shape>
            </v:group>
            <v:group style="position:absolute;left:734;top:4747;width:10442;height:2" coordorigin="734,4747" coordsize="10442,2">
              <v:shape style="position:absolute;left:734;top:4747;width:10442;height:2" coordorigin="734,4747" coordsize="10442,0" path="m734,4747l11177,4747e" filled="f" stroked="t" strokeweight=".579980pt" strokecolor="#000000">
                <v:path arrowok="t"/>
              </v:shape>
            </v:group>
            <v:group style="position:absolute;left:739;top:4471;width:2;height:271" coordorigin="739,4471" coordsize="2,271">
              <v:shape style="position:absolute;left:739;top:4471;width:2;height:271" coordorigin="739,4471" coordsize="0,271" path="m739,4471l739,4742e" filled="f" stroked="t" strokeweight=".580pt" strokecolor="#000000">
                <v:path arrowok="t"/>
              </v:shape>
            </v:group>
            <v:group style="position:absolute;left:11172;top:4471;width:2;height:271" coordorigin="11172,4471" coordsize="2,271">
              <v:shape style="position:absolute;left:11172;top:4471;width:2;height:271" coordorigin="11172,4471" coordsize="0,271" path="m11172,4471l11172,4742e" filled="f" stroked="t" strokeweight=".58004pt" strokecolor="#000000">
                <v:path arrowok="t"/>
              </v:shape>
            </v:group>
            <v:group style="position:absolute;left:1419;top:5191;width:1404;height:2" coordorigin="1419,5191" coordsize="1404,2">
              <v:shape style="position:absolute;left:1419;top:5191;width:1404;height:2" coordorigin="1419,5191" coordsize="1404,0" path="m1419,5191l2823,5191e" filled="f" stroked="t" strokeweight=".82pt" strokecolor="#000000">
                <v:path arrowok="t"/>
              </v:shape>
            </v:group>
            <v:group style="position:absolute;left:1419;top:6569;width:1978;height:2" coordorigin="1419,6569" coordsize="1978,2">
              <v:shape style="position:absolute;left:1419;top:6569;width:1978;height:2" coordorigin="1419,6569" coordsize="1978,0" path="m1419,6569l3397,6569e" filled="f" stroked="t" strokeweight=".82pt" strokecolor="#0000FF">
                <v:path arrowok="t"/>
              </v:shape>
            </v:group>
            <v:group style="position:absolute;left:1419;top:6799;width:1157;height:2" coordorigin="1419,6799" coordsize="1157,2">
              <v:shape style="position:absolute;left:1419;top:6799;width:1157;height:2" coordorigin="1419,6799" coordsize="1157,0" path="m1419,6799l2576,6799e" filled="f" stroked="t" strokeweight=".82pt" strokecolor="#0000FF">
                <v:path arrowok="t"/>
              </v:shape>
            </v:group>
            <w10:wrap type="none"/>
          </v:group>
        </w:pic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hyperlink r:id="rId7">
        <w:r>
          <w:rPr>
            <w:rFonts w:ascii="Arial Narrow" w:hAnsi="Arial Narrow" w:cs="Arial Narrow" w:eastAsia="Arial Narrow"/>
            <w:sz w:val="20"/>
            <w:szCs w:val="20"/>
            <w:spacing w:val="2"/>
            <w:w w:val="100"/>
          </w:rPr>
          <w:t>“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L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  <w:t>P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  <w:u w:val="single" w:color="0000FF"/>
          </w:rPr>
          <w:t>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-2"/>
            <w:w w:val="100"/>
          </w:rPr>
          <w:t>”</w:t>
        </w:r>
      </w:hyperlink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inco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ein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including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website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9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integ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license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FF"/>
          <w:spacing w:val="-39"/>
          <w:w w:val="100"/>
        </w:rPr>
        <w:t> </w:t>
      </w:r>
      <w:hyperlink r:id="rId8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DS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3"/>
            <w:w w:val="100"/>
          </w:rPr>
          <w:t> </w:t>
        </w:r>
      </w:hyperlink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FF"/>
          <w:spacing w:val="-38"/>
          <w:w w:val="100"/>
        </w:rPr>
        <w:t> </w:t>
      </w:r>
      <w:hyperlink r:id="rId9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Lice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n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see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6"/>
            <w:w w:val="100"/>
          </w:rPr>
          <w:t> </w:t>
        </w:r>
      </w:hyperlink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“</w:t>
      </w:r>
      <w:r>
        <w:rPr>
          <w:rFonts w:ascii="Arial Narrow" w:hAnsi="Arial Narrow" w:cs="Arial Narrow" w:eastAsia="Arial Narrow"/>
          <w:sz w:val="20"/>
          <w:szCs w:val="20"/>
          <w:color w:val="0000FF"/>
          <w:spacing w:val="-1"/>
          <w:w w:val="100"/>
        </w:rPr>
      </w:r>
      <w:hyperlink r:id="rId10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  <w:t>A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g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m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n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  <w:u w:val="single" w:color="0000FF"/>
          </w:rPr>
          <w:t>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-2"/>
            <w:w w:val="100"/>
          </w:rPr>
          <w:t>”</w:t>
        </w:r>
      </w:hyperlink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ev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dis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cy,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inco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sistency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cont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iction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tw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this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other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ovisions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this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ail,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but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with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espect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FF"/>
          <w:spacing w:val="-38"/>
          <w:w w:val="100"/>
        </w:rPr>
        <w:t> </w:t>
      </w:r>
      <w:hyperlink r:id="rId11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Lice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n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sed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 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4"/>
            <w:w w:val="100"/>
            <w:u w:val="single" w:color="0000FF"/>
          </w:rPr>
          <w:t> 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  <w:t>P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g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a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m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s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3"/>
            <w:w w:val="100"/>
          </w:rPr>
          <w:t> </w:t>
        </w:r>
      </w:hyperlink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this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cen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kn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that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full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know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all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inco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ein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5" w:after="0" w:line="224" w:lineRule="exact"/>
        <w:ind w:left="112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1.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  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RIC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NG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5" w:after="0" w:line="240" w:lineRule="auto"/>
        <w:ind w:left="112" w:right="53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4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FF"/>
          <w:spacing w:val="42"/>
          <w:w w:val="100"/>
        </w:rPr>
      </w:r>
      <w:hyperlink r:id="rId12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  <w:t>S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u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p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 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8"/>
            <w:w w:val="100"/>
            <w:u w:val="single" w:color="0000FF"/>
          </w:rPr>
          <w:t> 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  <w:t>S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vi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3"/>
            <w:w w:val="100"/>
            <w:u w:val="single" w:color="0000FF"/>
          </w:rPr>
          <w:t>c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3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es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6"/>
            <w:w w:val="100"/>
          </w:rPr>
          <w:t> </w:t>
        </w:r>
      </w:hyperlink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this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plies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acco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ding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one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lowing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7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6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7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7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7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7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uct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tioned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elated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FF"/>
          <w:spacing w:val="-43"/>
          <w:w w:val="100"/>
        </w:rPr>
        <w:t> </w:t>
      </w:r>
      <w:hyperlink r:id="rId13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Qu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</w:rPr>
          <w:t>,</w:t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-5"/>
            <w:w w:val="100"/>
          </w:rPr>
          <w:t> </w:t>
        </w:r>
      </w:hyperlink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ecified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FF"/>
          <w:spacing w:val="-44"/>
          <w:w w:val="100"/>
        </w:rPr>
        <w:t> </w:t>
      </w:r>
      <w:hyperlink r:id="rId14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  <w:t>P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d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uct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6"/>
            <w:w w:val="100"/>
            <w:u w:val="single" w:color="0000FF"/>
          </w:rPr>
          <w:t> 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  <w:t>P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tf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lio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5"/>
            <w:w w:val="100"/>
          </w:rPr>
          <w:t> </w:t>
        </w:r>
      </w:hyperlink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vailable.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2" w:after="0" w:line="240" w:lineRule="auto"/>
        <w:ind w:left="396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Segoe MDL2 Assets" w:hAnsi="Segoe MDL2 Assets" w:cs="Segoe MDL2 Assets" w:eastAsia="Segoe MDL2 Assets"/>
          <w:sz w:val="20"/>
          <w:szCs w:val="20"/>
          <w:spacing w:val="0"/>
          <w:w w:val="78"/>
        </w:rPr>
        <w:t></w:t>
      </w:r>
      <w:r>
        <w:rPr>
          <w:rFonts w:ascii="Segoe MDL2 Assets" w:hAnsi="Segoe MDL2 Assets" w:cs="Segoe MDL2 Assets" w:eastAsia="Segoe MDL2 Assets"/>
          <w:sz w:val="20"/>
          <w:szCs w:val="20"/>
          <w:spacing w:val="0"/>
          <w:w w:val="78"/>
        </w:rPr>
        <w:t> </w:t>
      </w:r>
      <w:r>
        <w:rPr>
          <w:rFonts w:ascii="Segoe MDL2 Assets" w:hAnsi="Segoe MDL2 Assets" w:cs="Segoe MDL2 Assets" w:eastAsia="Segoe MDL2 Assets"/>
          <w:sz w:val="20"/>
          <w:szCs w:val="20"/>
          <w:spacing w:val="42"/>
          <w:w w:val="78"/>
        </w:rPr>
        <w:t> </w:t>
      </w:r>
      <w:hyperlink r:id="rId15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</w:rPr>
          <w:t>P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LC</w:t>
        </w:r>
      </w:hyperlink>
      <w:hyperlink r:id="rId16"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</w:rPr>
          <w:t>/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</w:rPr>
          <w:t>A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</w:rPr>
          <w:t>L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C</w:t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0" w:after="0" w:line="230" w:lineRule="exact"/>
        <w:ind w:left="396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Segoe MDL2 Assets" w:hAnsi="Segoe MDL2 Assets" w:cs="Segoe MDL2 Assets" w:eastAsia="Segoe MDL2 Assets"/>
          <w:sz w:val="20"/>
          <w:szCs w:val="20"/>
          <w:spacing w:val="0"/>
          <w:w w:val="78"/>
        </w:rPr>
        <w:t></w:t>
      </w:r>
      <w:r>
        <w:rPr>
          <w:rFonts w:ascii="Segoe MDL2 Assets" w:hAnsi="Segoe MDL2 Assets" w:cs="Segoe MDL2 Assets" w:eastAsia="Segoe MDL2 Assets"/>
          <w:sz w:val="20"/>
          <w:szCs w:val="20"/>
          <w:spacing w:val="0"/>
          <w:w w:val="78"/>
        </w:rPr>
        <w:t> </w:t>
      </w:r>
      <w:r>
        <w:rPr>
          <w:rFonts w:ascii="Segoe MDL2 Assets" w:hAnsi="Segoe MDL2 Assets" w:cs="Segoe MDL2 Assets" w:eastAsia="Segoe MDL2 Assets"/>
          <w:sz w:val="20"/>
          <w:szCs w:val="20"/>
          <w:spacing w:val="42"/>
          <w:w w:val="78"/>
        </w:rPr>
        <w:t> </w:t>
      </w:r>
      <w:hyperlink r:id="rId17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</w:rPr>
          <w:t>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</w:rPr>
          <w:t>B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L</w:t>
        </w:r>
      </w:hyperlink>
      <w:hyperlink r:id="rId18"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</w:rPr>
          <w:t>/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</w:rPr>
          <w:t>A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LC</w:t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0" w:after="0" w:line="224" w:lineRule="exact"/>
        <w:ind w:left="396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Segoe MDL2 Assets" w:hAnsi="Segoe MDL2 Assets" w:cs="Segoe MDL2 Assets" w:eastAsia="Segoe MDL2 Assets"/>
          <w:sz w:val="20"/>
          <w:szCs w:val="20"/>
          <w:spacing w:val="0"/>
          <w:w w:val="78"/>
          <w:position w:val="-1"/>
        </w:rPr>
        <w:t></w:t>
      </w:r>
      <w:r>
        <w:rPr>
          <w:rFonts w:ascii="Segoe MDL2 Assets" w:hAnsi="Segoe MDL2 Assets" w:cs="Segoe MDL2 Assets" w:eastAsia="Segoe MDL2 Assets"/>
          <w:sz w:val="20"/>
          <w:szCs w:val="20"/>
          <w:spacing w:val="0"/>
          <w:w w:val="78"/>
          <w:position w:val="-1"/>
        </w:rPr>
        <w:t> </w:t>
      </w:r>
      <w:r>
        <w:rPr>
          <w:rFonts w:ascii="Segoe MDL2 Assets" w:hAnsi="Segoe MDL2 Assets" w:cs="Segoe MDL2 Assets" w:eastAsia="Segoe MDL2 Assets"/>
          <w:sz w:val="20"/>
          <w:szCs w:val="20"/>
          <w:spacing w:val="42"/>
          <w:w w:val="78"/>
          <w:position w:val="-1"/>
        </w:rPr>
        <w:t> </w:t>
      </w:r>
      <w:hyperlink r:id="rId19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position w:val="-1"/>
          </w:rPr>
          <w:t>Y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position w:val="-1"/>
          </w:rPr>
          <w:t>LC</w:t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  <w:position w:val="0"/>
          </w:rPr>
        </w:r>
      </w:hyperlink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5" w:after="0" w:line="224" w:lineRule="exact"/>
        <w:ind w:left="112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Oth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icing</w:t>
      </w:r>
      <w:r>
        <w:rPr>
          <w:rFonts w:ascii="Arial Narrow" w:hAnsi="Arial Narrow" w:cs="Arial Narrow" w:eastAsia="Arial Narrow"/>
          <w:sz w:val="20"/>
          <w:szCs w:val="20"/>
          <w:spacing w:val="-1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uct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es</w:t>
      </w:r>
      <w:r>
        <w:rPr>
          <w:rFonts w:ascii="Arial Narrow" w:hAnsi="Arial Narrow" w:cs="Arial Narrow" w:eastAsia="Arial Narrow"/>
          <w:sz w:val="20"/>
          <w:szCs w:val="20"/>
          <w:spacing w:val="-1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ay</w:t>
      </w:r>
      <w:r>
        <w:rPr>
          <w:rFonts w:ascii="Arial Narrow" w:hAnsi="Arial Narrow" w:cs="Arial Narrow" w:eastAsia="Arial Narrow"/>
          <w:sz w:val="20"/>
          <w:szCs w:val="20"/>
          <w:spacing w:val="-10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be</w:t>
      </w:r>
      <w:r>
        <w:rPr>
          <w:rFonts w:ascii="Arial Narrow" w:hAnsi="Arial Narrow" w:cs="Arial Narrow" w:eastAsia="Arial Narrow"/>
          <w:sz w:val="20"/>
          <w:szCs w:val="20"/>
          <w:spacing w:val="-9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ava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position w:val="-1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la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le</w:t>
      </w:r>
      <w:r>
        <w:rPr>
          <w:rFonts w:ascii="Arial Narrow" w:hAnsi="Arial Narrow" w:cs="Arial Narrow" w:eastAsia="Arial Narrow"/>
          <w:sz w:val="20"/>
          <w:szCs w:val="20"/>
          <w:spacing w:val="-10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on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case</w:t>
      </w:r>
      <w:r>
        <w:rPr>
          <w:rFonts w:ascii="Arial Narrow" w:hAnsi="Arial Narrow" w:cs="Arial Narrow" w:eastAsia="Arial Narrow"/>
          <w:sz w:val="20"/>
          <w:szCs w:val="20"/>
          <w:spacing w:val="-10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position w:val="-1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9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case</w:t>
      </w:r>
      <w:r>
        <w:rPr>
          <w:rFonts w:ascii="Arial Narrow" w:hAnsi="Arial Narrow" w:cs="Arial Narrow" w:eastAsia="Arial Narrow"/>
          <w:sz w:val="20"/>
          <w:szCs w:val="20"/>
          <w:spacing w:val="-10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position w:val="-1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asis.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5" w:after="0" w:line="224" w:lineRule="exact"/>
        <w:ind w:left="112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2.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  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IC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SING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ND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OGR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HIC</w:t>
      </w:r>
      <w:r>
        <w:rPr>
          <w:rFonts w:ascii="Arial Narrow" w:hAnsi="Arial Narrow" w:cs="Arial Narrow" w:eastAsia="Arial Narrow"/>
          <w:sz w:val="20"/>
          <w:szCs w:val="20"/>
          <w:spacing w:val="-9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5" w:after="0" w:line="224" w:lineRule="exact"/>
        <w:ind w:left="112" w:right="-20"/>
        <w:jc w:val="left"/>
        <w:tabs>
          <w:tab w:pos="660" w:val="left"/>
        </w:tabs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2.1.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ab/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UL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39" w:lineRule="auto"/>
        <w:ind w:left="112" w:right="53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0"/>
          <w:szCs w:val="20"/>
          <w:spacing w:val="1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licenses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1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spacing w:val="1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hyperlink r:id="rId20">
        <w:r>
          <w:rPr>
            <w:rFonts w:ascii="Arial Narrow" w:hAnsi="Arial Narrow" w:cs="Arial Narrow" w:eastAsia="Arial Narrow"/>
            <w:sz w:val="20"/>
            <w:szCs w:val="20"/>
            <w:spacing w:val="0"/>
            <w:w w:val="100"/>
          </w:rPr>
          <w:t>L</w:t>
        </w:r>
        <w:r>
          <w:rPr>
            <w:rFonts w:ascii="Arial Narrow" w:hAnsi="Arial Narrow" w:cs="Arial Narrow" w:eastAsia="Arial Narrow"/>
            <w:sz w:val="20"/>
            <w:szCs w:val="20"/>
            <w:spacing w:val="-1"/>
            <w:w w:val="100"/>
          </w:rPr>
          <w:t>P</w:t>
        </w:r>
        <w:r>
          <w:rPr>
            <w:rFonts w:ascii="Arial Narrow" w:hAnsi="Arial Narrow" w:cs="Arial Narrow" w:eastAsia="Arial Narrow"/>
            <w:sz w:val="20"/>
            <w:szCs w:val="20"/>
            <w:spacing w:val="0"/>
            <w:w w:val="100"/>
          </w:rPr>
          <w:t>T</w:t>
        </w:r>
        <w:r>
          <w:rPr>
            <w:rFonts w:ascii="Arial Narrow" w:hAnsi="Arial Narrow" w:cs="Arial Narrow" w:eastAsia="Arial Narrow"/>
            <w:sz w:val="20"/>
            <w:szCs w:val="20"/>
            <w:spacing w:val="17"/>
            <w:w w:val="100"/>
          </w:rPr>
          <w:t> </w:t>
        </w:r>
      </w:hyperlink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ted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suant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acco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ding</w:t>
      </w:r>
      <w:r>
        <w:rPr>
          <w:rFonts w:ascii="Arial Narrow" w:hAnsi="Arial Narrow" w:cs="Arial Narrow" w:eastAsia="Arial Narrow"/>
          <w:sz w:val="20"/>
          <w:szCs w:val="20"/>
          <w:spacing w:val="2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one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fol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owi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licensing</w:t>
      </w:r>
      <w:r>
        <w:rPr>
          <w:rFonts w:ascii="Arial Narrow" w:hAnsi="Arial Narrow" w:cs="Arial Narrow" w:eastAsia="Arial Narrow"/>
          <w:sz w:val="20"/>
          <w:szCs w:val="20"/>
          <w:spacing w:val="2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sche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speci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yi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ized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3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end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specified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uct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if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available,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ined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plicable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Qu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e: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96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Segoe MDL2 Assets" w:hAnsi="Segoe MDL2 Assets" w:cs="Segoe MDL2 Assets" w:eastAsia="Segoe MDL2 Assets"/>
          <w:sz w:val="20"/>
          <w:szCs w:val="20"/>
          <w:spacing w:val="0"/>
          <w:w w:val="79"/>
        </w:rPr>
        <w:t></w:t>
      </w:r>
      <w:r>
        <w:rPr>
          <w:rFonts w:ascii="Segoe MDL2 Assets" w:hAnsi="Segoe MDL2 Assets" w:cs="Segoe MDL2 Assets" w:eastAsia="Segoe MDL2 Assets"/>
          <w:sz w:val="20"/>
          <w:szCs w:val="20"/>
          <w:spacing w:val="0"/>
          <w:w w:val="79"/>
        </w:rPr>
        <w:t> </w:t>
      </w:r>
      <w:r>
        <w:rPr>
          <w:rFonts w:ascii="Segoe MDL2 Assets" w:hAnsi="Segoe MDL2 Assets" w:cs="Segoe MDL2 Assets" w:eastAsia="Segoe MDL2 Assets"/>
          <w:sz w:val="20"/>
          <w:szCs w:val="20"/>
          <w:spacing w:val="38"/>
          <w:w w:val="79"/>
        </w:rPr>
        <w:t> </w:t>
      </w:r>
      <w:hyperlink r:id="rId21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Con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2"/>
            <w:w w:val="100"/>
          </w:rPr>
          <w:t>c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u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2"/>
            <w:w w:val="100"/>
          </w:rPr>
          <w:t>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nt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0"/>
            <w:w w:val="100"/>
          </w:rPr>
          <w:t> 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2"/>
            <w:w w:val="100"/>
          </w:rPr>
          <w:t>(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fl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2"/>
            <w:w w:val="100"/>
          </w:rPr>
          <w:t>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at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2"/>
            <w:w w:val="100"/>
          </w:rPr>
          <w:t>i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n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2"/>
            <w:w w:val="100"/>
          </w:rPr>
          <w:t>g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)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5"/>
            <w:w w:val="100"/>
          </w:rPr>
          <w:t> 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</w:rPr>
          <w:t>B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2"/>
            <w:w w:val="100"/>
          </w:rPr>
          <w:t>a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s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2"/>
            <w:w w:val="100"/>
          </w:rPr>
          <w:t>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d</w:t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0" w:after="0" w:line="230" w:lineRule="exact"/>
        <w:ind w:left="396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Segoe MDL2 Assets" w:hAnsi="Segoe MDL2 Assets" w:cs="Segoe MDL2 Assets" w:eastAsia="Segoe MDL2 Assets"/>
          <w:sz w:val="20"/>
          <w:szCs w:val="20"/>
          <w:spacing w:val="0"/>
          <w:w w:val="78"/>
        </w:rPr>
        <w:t></w:t>
      </w:r>
      <w:r>
        <w:rPr>
          <w:rFonts w:ascii="Segoe MDL2 Assets" w:hAnsi="Segoe MDL2 Assets" w:cs="Segoe MDL2 Assets" w:eastAsia="Segoe MDL2 Assets"/>
          <w:sz w:val="20"/>
          <w:szCs w:val="20"/>
          <w:spacing w:val="0"/>
          <w:w w:val="78"/>
        </w:rPr>
        <w:t> </w:t>
      </w:r>
      <w:r>
        <w:rPr>
          <w:rFonts w:ascii="Segoe MDL2 Assets" w:hAnsi="Segoe MDL2 Assets" w:cs="Segoe MDL2 Assets" w:eastAsia="Segoe MDL2 Assets"/>
          <w:sz w:val="20"/>
          <w:szCs w:val="20"/>
          <w:spacing w:val="42"/>
          <w:w w:val="78"/>
        </w:rPr>
        <w:t> </w:t>
      </w:r>
      <w:hyperlink r:id="rId22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</w:rPr>
          <w:t>S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ystem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4"/>
            <w:w w:val="100"/>
          </w:rPr>
          <w:t> 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Lice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</w:rPr>
          <w:t>n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</w:rPr>
          <w:t>se</w:t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0" w:after="0" w:line="228" w:lineRule="exact"/>
        <w:ind w:left="396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Segoe MDL2 Assets" w:hAnsi="Segoe MDL2 Assets" w:cs="Segoe MDL2 Assets" w:eastAsia="Segoe MDL2 Assets"/>
          <w:sz w:val="20"/>
          <w:szCs w:val="20"/>
          <w:spacing w:val="0"/>
          <w:w w:val="78"/>
        </w:rPr>
        <w:t></w:t>
      </w:r>
      <w:r>
        <w:rPr>
          <w:rFonts w:ascii="Segoe MDL2 Assets" w:hAnsi="Segoe MDL2 Assets" w:cs="Segoe MDL2 Assets" w:eastAsia="Segoe MDL2 Assets"/>
          <w:sz w:val="20"/>
          <w:szCs w:val="20"/>
          <w:spacing w:val="0"/>
          <w:w w:val="78"/>
        </w:rPr>
        <w:t> </w:t>
      </w:r>
      <w:r>
        <w:rPr>
          <w:rFonts w:ascii="Segoe MDL2 Assets" w:hAnsi="Segoe MDL2 Assets" w:cs="Segoe MDL2 Assets" w:eastAsia="Segoe MDL2 Assets"/>
          <w:sz w:val="20"/>
          <w:szCs w:val="20"/>
          <w:spacing w:val="42"/>
          <w:w w:val="78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oken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Based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left="112" w:right="52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ay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accessed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execut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whose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usual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kplace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i)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facility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ver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ii)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achines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nse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keys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ave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en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ovid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d,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plicable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1)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icense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ver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itself,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2)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achines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that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two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ked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ver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site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nse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ver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locat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count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cense</w:t>
      </w:r>
      <w:r>
        <w:rPr>
          <w:rFonts w:ascii="Arial Narrow" w:hAnsi="Arial Narrow" w:cs="Arial Narrow" w:eastAsia="Arial Narrow"/>
          <w:sz w:val="20"/>
          <w:szCs w:val="2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ide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tified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Qu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te.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thin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Qu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te,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subje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ictions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scribed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ay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time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time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sign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s)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license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ys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shall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vided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tokens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vailable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achine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5055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ll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ptly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ovide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with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sage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when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56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t,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twithstan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ything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cont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ovid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FF"/>
          <w:spacing w:val="-29"/>
          <w:w w:val="100"/>
        </w:rPr>
        <w:t> </w:t>
      </w:r>
      <w:hyperlink r:id="rId23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Docu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m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n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ta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io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n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</w:rPr>
          <w:t>,</w:t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-1"/>
            <w:w w:val="100"/>
          </w:rPr>
          <w:t> </w:t>
        </w:r>
      </w:hyperlink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softwa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nts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ckag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livered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8" w:lineRule="exact"/>
        <w:ind w:left="112" w:right="7313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given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censed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: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ind w:left="396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Segoe MDL2 Assets" w:hAnsi="Segoe MDL2 Assets" w:cs="Segoe MDL2 Assets" w:eastAsia="Segoe MDL2 Assets"/>
          <w:sz w:val="22"/>
          <w:szCs w:val="22"/>
          <w:spacing w:val="0"/>
          <w:w w:val="79"/>
          <w:position w:val="-1"/>
        </w:rPr>
        <w:t></w:t>
      </w:r>
      <w:r>
        <w:rPr>
          <w:rFonts w:ascii="Segoe MDL2 Assets" w:hAnsi="Segoe MDL2 Assets" w:cs="Segoe MDL2 Assets" w:eastAsia="Segoe MDL2 Assets"/>
          <w:sz w:val="22"/>
          <w:szCs w:val="22"/>
          <w:spacing w:val="0"/>
          <w:w w:val="79"/>
          <w:position w:val="-1"/>
        </w:rPr>
        <w:t> </w:t>
      </w:r>
      <w:r>
        <w:rPr>
          <w:rFonts w:ascii="Segoe MDL2 Assets" w:hAnsi="Segoe MDL2 Assets" w:cs="Segoe MDL2 Assets" w:eastAsia="Segoe MDL2 Assets"/>
          <w:sz w:val="22"/>
          <w:szCs w:val="22"/>
          <w:spacing w:val="12"/>
          <w:w w:val="79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shall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solely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be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position w:val="-1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such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icensed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am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0"/>
        </w:rPr>
      </w:r>
    </w:p>
    <w:p>
      <w:pPr>
        <w:spacing w:before="4" w:after="0" w:line="230" w:lineRule="exact"/>
        <w:ind w:left="679" w:right="57" w:firstLine="-283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Segoe MDL2 Assets" w:hAnsi="Segoe MDL2 Assets" w:cs="Segoe MDL2 Assets" w:eastAsia="Segoe MDL2 Assets"/>
          <w:sz w:val="20"/>
          <w:szCs w:val="20"/>
          <w:spacing w:val="0"/>
          <w:w w:val="79"/>
        </w:rPr>
        <w:t></w:t>
      </w:r>
      <w:r>
        <w:rPr>
          <w:rFonts w:ascii="Segoe MDL2 Assets" w:hAnsi="Segoe MDL2 Assets" w:cs="Segoe MDL2 Assets" w:eastAsia="Segoe MDL2 Assets"/>
          <w:sz w:val="20"/>
          <w:szCs w:val="20"/>
          <w:spacing w:val="0"/>
          <w:w w:val="79"/>
        </w:rPr>
        <w:t> </w:t>
      </w:r>
      <w:r>
        <w:rPr>
          <w:rFonts w:ascii="Segoe MDL2 Assets" w:hAnsi="Segoe MDL2 Assets" w:cs="Segoe MDL2 Assets" w:eastAsia="Segoe MDL2 Assets"/>
          <w:sz w:val="20"/>
          <w:szCs w:val="20"/>
          <w:spacing w:val="38"/>
          <w:w w:val="79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shall</w:t>
      </w:r>
      <w:r>
        <w:rPr>
          <w:rFonts w:ascii="Arial Narrow" w:hAnsi="Arial Narrow" w:cs="Arial Narrow" w:eastAsia="Arial Narrow"/>
          <w:sz w:val="20"/>
          <w:szCs w:val="20"/>
          <w:spacing w:val="1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used</w:t>
      </w:r>
      <w:r>
        <w:rPr>
          <w:rFonts w:ascii="Arial Narrow" w:hAnsi="Arial Narrow" w:cs="Arial Narrow" w:eastAsia="Arial Narrow"/>
          <w:sz w:val="20"/>
          <w:szCs w:val="20"/>
          <w:spacing w:val="1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sta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lone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d/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er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ses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0"/>
          <w:szCs w:val="20"/>
          <w:spacing w:val="1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spacing w:val="1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such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1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am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ket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ted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8" w:lineRule="exact"/>
        <w:ind w:left="112" w:right="51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If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inve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ted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spacing w:val="1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ight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1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ted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suant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ts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non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exclusive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icense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licable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ited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such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4" w:lineRule="exact"/>
        <w:ind w:left="112" w:right="4824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2.2.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    </w:t>
      </w:r>
      <w:r>
        <w:rPr>
          <w:rFonts w:ascii="Arial Narrow" w:hAnsi="Arial Narrow" w:cs="Arial Narrow" w:eastAsia="Arial Narrow"/>
          <w:sz w:val="20"/>
          <w:szCs w:val="20"/>
          <w:spacing w:val="43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6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u w:val="single" w:color="000000"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u w:val="single" w:color="000000"/>
          <w:position w:val="-1"/>
        </w:rPr>
        <w:t>CI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u w:val="single" w:color="000000"/>
          <w:position w:val="-1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u w:val="single" w:color="000000"/>
          <w:position w:val="-1"/>
        </w:rPr>
        <w:t>IC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b/>
          <w:bCs/>
          <w:u w:val="single" w:color="0000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u w:val="single" w:color="0000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u w:val="single" w:color="000000"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u w:val="single" w:color="000000"/>
          <w:position w:val="-1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u w:val="single" w:color="000000"/>
          <w:position w:val="-1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u w:val="single" w:color="000000"/>
          <w:position w:val="-1"/>
        </w:rPr>
        <w:t>ONS</w:t>
      </w:r>
      <w:r>
        <w:rPr>
          <w:rFonts w:ascii="Arial Narrow" w:hAnsi="Arial Narrow" w:cs="Arial Narrow" w:eastAsia="Arial Narrow"/>
          <w:sz w:val="20"/>
          <w:szCs w:val="20"/>
          <w:spacing w:val="-12"/>
          <w:w w:val="100"/>
          <w:b/>
          <w:bCs/>
          <w:u w:val="single" w:color="0000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u w:val="single" w:color="000000"/>
          <w:position w:val="-1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u w:val="single" w:color="000000"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u w:val="single" w:color="0000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  <w:b/>
          <w:bCs/>
          <w:u w:val="single" w:color="0000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u w:val="single" w:color="000000"/>
          <w:position w:val="-1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u w:val="single" w:color="000000"/>
          <w:position w:val="-1"/>
        </w:rPr>
        <w:t>RT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u w:val="single" w:color="000000"/>
          <w:position w:val="-1"/>
        </w:rPr>
        <w:t>AIN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b/>
          <w:bCs/>
          <w:u w:val="single" w:color="0000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u w:val="single" w:color="000000"/>
          <w:position w:val="-1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u w:val="single" w:color="000000"/>
          <w:position w:val="-1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u w:val="single" w:color="000000"/>
          <w:position w:val="-1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u w:val="single" w:color="000000"/>
          <w:position w:val="-1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u w:val="single" w:color="0000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u w:val="single" w:color="000000"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9"/>
          <w:w w:val="100"/>
          <w:b/>
          <w:bCs/>
          <w:u w:val="single" w:color="0000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u w:val="single" w:color="000000"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u w:val="single" w:color="000000"/>
          <w:position w:val="-1"/>
        </w:rPr>
        <w:t>ROG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u w:val="single" w:color="0000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u w:val="single" w:color="0000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b/>
          <w:bCs/>
          <w:u w:val="single" w:color="000000"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b/>
          <w:bCs/>
          <w:u w:val="single" w:color="000000"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u w:val="single" w:color="000000"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5" w:after="0" w:line="239" w:lineRule="auto"/>
        <w:ind w:left="112" w:right="55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w w:val="99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Nu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u w:val="single" w:color="0000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  <w:u w:val="single" w:color="0000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tok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ns: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ysis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j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s,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tok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ined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type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lys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ocessor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used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ng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alys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job.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ex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cuti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sim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lation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kflo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s,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tok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ined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type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nts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sim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lation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kflow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oce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sor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ning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sim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la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kflow.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1" w:after="0" w:line="240" w:lineRule="auto"/>
        <w:ind w:left="112" w:right="-20"/>
        <w:jc w:val="left"/>
        <w:tabs>
          <w:tab w:pos="10120" w:val="left"/>
        </w:tabs>
        <w:rPr>
          <w:rFonts w:ascii="Arial Narrow" w:hAnsi="Arial Narrow" w:cs="Arial Narrow" w:eastAsia="Arial Narrow"/>
          <w:sz w:val="16"/>
          <w:szCs w:val="16"/>
        </w:rPr>
      </w:pPr>
      <w:rPr/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P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L</w:t>
      </w:r>
      <w:r>
        <w:rPr>
          <w:rFonts w:ascii="Arial Narrow" w:hAnsi="Arial Narrow" w:cs="Arial Narrow" w:eastAsia="Arial Narrow"/>
          <w:sz w:val="16"/>
          <w:szCs w:val="16"/>
          <w:spacing w:val="-3"/>
          <w:w w:val="100"/>
        </w:rPr>
        <w:t>I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®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®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-3"/>
          <w:w w:val="100"/>
        </w:rPr>
        <w:t>l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-4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2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0</w:t>
      </w:r>
      <w:r>
        <w:rPr>
          <w:rFonts w:ascii="Arial Narrow" w:hAnsi="Arial Narrow" w:cs="Arial Narrow" w:eastAsia="Arial Narrow"/>
          <w:sz w:val="16"/>
          <w:szCs w:val="16"/>
          <w:spacing w:val="2"/>
          <w:w w:val="100"/>
        </w:rPr>
        <w:t>1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8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L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16"/>
          <w:szCs w:val="16"/>
          <w:spacing w:val="-4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ms</w:t>
      </w:r>
      <w:r>
        <w:rPr>
          <w:rFonts w:ascii="Arial Narrow" w:hAnsi="Arial Narrow" w:cs="Arial Narrow" w:eastAsia="Arial Narrow"/>
          <w:sz w:val="16"/>
          <w:szCs w:val="16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–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J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2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0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8</w:t>
        <w:tab/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1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3</w:t>
      </w:r>
    </w:p>
    <w:p>
      <w:pPr>
        <w:jc w:val="left"/>
        <w:spacing w:after="0"/>
        <w:sectPr>
          <w:type w:val="continuous"/>
          <w:pgSz w:w="11920" w:h="16840"/>
          <w:pgMar w:top="800" w:bottom="280" w:left="740" w:right="740"/>
        </w:sectPr>
      </w:pPr>
      <w:rPr/>
    </w:p>
    <w:p>
      <w:pPr>
        <w:spacing w:before="68" w:after="0" w:line="239" w:lineRule="auto"/>
        <w:ind w:left="112" w:right="54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/>
        <w:pict>
          <v:group style="position:absolute;margin-left:23.95001pt;margin-top:24.429983pt;width:548.044960pt;height:794.571pt;mso-position-horizontal-relative:page;mso-position-vertical-relative:page;z-index:-232" coordorigin="479,489" coordsize="10961,15891">
            <v:group style="position:absolute;left:490;top:494;width:10930;height:2" coordorigin="490,494" coordsize="10930,2">
              <v:shape style="position:absolute;left:490;top:494;width:10930;height:2" coordorigin="490,494" coordsize="10930,0" path="m490,494l11419,494e" filled="f" stroked="t" strokeweight=".580pt" strokecolor="#000000">
                <v:path arrowok="t"/>
              </v:shape>
            </v:group>
            <v:group style="position:absolute;left:494;top:499;width:2;height:15842" coordorigin="494,499" coordsize="2,15842">
              <v:shape style="position:absolute;left:494;top:499;width:2;height:15842" coordorigin="494,499" coordsize="0,15842" path="m494,499l494,16341e" filled="f" stroked="t" strokeweight=".580pt" strokecolor="#000000">
                <v:path arrowok="t"/>
              </v:shape>
            </v:group>
            <v:group style="position:absolute;left:11410;top:499;width:20;height:15871" coordorigin="11410,499" coordsize="20,15871">
              <v:shape style="position:absolute;left:11410;top:499;width:20;height:15871" coordorigin="11410,499" coordsize="20,15871" path="m11410,16370l11430,16370,11430,499,11410,499,11410,16370xe" filled="t" fillcolor="#000000" stroked="f">
                <v:path arrowok="t"/>
                <v:fill/>
              </v:shape>
            </v:group>
            <v:group style="position:absolute;left:11409;top:499;width:12;height:15856" coordorigin="11409,499" coordsize="12,15856">
              <v:shape style="position:absolute;left:11409;top:499;width:12;height:15856" coordorigin="11409,499" coordsize="12,15856" path="m11409,16356l11420,16356,11420,499,11409,499,11409,16356xe" filled="t" fillcolor="#000000" stroked="f">
                <v:path arrowok="t"/>
                <v:fill/>
              </v:shape>
            </v:group>
            <v:group style="position:absolute;left:490;top:16351;width:10939;height:2" coordorigin="490,16351" coordsize="10939,2">
              <v:shape style="position:absolute;left:490;top:16351;width:10939;height:2" coordorigin="490,16351" coordsize="10939,0" path="m490,16351l11429,16351e" filled="f" stroked="t" strokeweight="1.059980pt" strokecolor="#000000">
                <v:path arrowok="t"/>
              </v:shape>
            </v:group>
            <w10:wrap type="none"/>
          </v:group>
        </w:pic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case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ew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cense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ewal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tok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ay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99"/>
        </w:rPr>
        <w:t>chang</w:t>
      </w:r>
      <w:r>
        <w:rPr>
          <w:rFonts w:ascii="Arial Narrow" w:hAnsi="Arial Narrow" w:cs="Arial Narrow" w:eastAsia="Arial Narrow"/>
          <w:sz w:val="20"/>
          <w:szCs w:val="20"/>
          <w:spacing w:val="-3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vent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ifications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such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censed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Custo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er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eceive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3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license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key</w:t>
      </w:r>
      <w:r>
        <w:rPr>
          <w:rFonts w:ascii="Arial Narrow" w:hAnsi="Arial Narrow" w:cs="Arial Narrow" w:eastAsia="Arial Narrow"/>
          <w:sz w:val="20"/>
          <w:szCs w:val="20"/>
          <w:spacing w:val="2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3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ver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ll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0"/>
          <w:szCs w:val="2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access</w:t>
      </w:r>
      <w:r>
        <w:rPr>
          <w:rFonts w:ascii="Arial Narrow" w:hAnsi="Arial Narrow" w:cs="Arial Narrow" w:eastAsia="Arial Narrow"/>
          <w:sz w:val="20"/>
          <w:szCs w:val="20"/>
          <w:spacing w:val="3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s.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ys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include</w:t>
      </w:r>
      <w:r>
        <w:rPr>
          <w:rFonts w:ascii="Arial Narrow" w:hAnsi="Arial Narrow" w:cs="Arial Narrow" w:eastAsia="Arial Narrow"/>
          <w:sz w:val="20"/>
          <w:szCs w:val="20"/>
          <w:spacing w:val="2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2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0"/>
          <w:szCs w:val="2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type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tok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s.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99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3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tok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icable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specified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saction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Docu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ULIA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els,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jobs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ivalent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licenses.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56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w w:val="99"/>
        </w:rPr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u w:val="single" w:color="0000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ition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atio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u w:val="single" w:color="0000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  <w:u w:val="single" w:color="0000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Co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u w:val="single" w:color="0000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cu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  <w:u w:val="single" w:color="0000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u w:val="single" w:color="0000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u w:val="single" w:color="0000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ase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u w:val="single" w:color="0000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u w:val="single" w:color="0000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icense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: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ach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am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Concu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ique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cense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concu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censed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s.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Custo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er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eceive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key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cense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ver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ll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99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99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99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99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-3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ccess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61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w w:val="99"/>
        </w:rPr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u w:val="single" w:color="0000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ition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  <w:u w:val="single" w:color="0000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atio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  <w:u w:val="single" w:color="0000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u w:val="single" w:color="0000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ystem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  <w:u w:val="single" w:color="0000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u w:val="single" w:color="000000"/>
        </w:rPr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u w:val="single" w:color="000000"/>
        </w:rPr>
        <w:t>se: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ULIA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els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with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“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sit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”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uct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utilize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ystem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icense.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hic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0" w:after="0" w:line="228" w:lineRule="exact"/>
        <w:ind w:left="112" w:right="1967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/>
        <w:pict>
          <v:group style="position:absolute;margin-left:36.429996pt;margin-top:22.21553pt;width:522.70005pt;height:431.99pt;mso-position-horizontal-relative:page;mso-position-vertical-relative:paragraph;z-index:-233" coordorigin="729,444" coordsize="10454,8640">
            <v:shape style="position:absolute;left:1498;top:444;width:8895;height:8640" type="#_x0000_t75">
              <v:imagedata r:id="rId24" o:title=""/>
            </v:shape>
            <v:group style="position:absolute;left:744;top:2311;width:10423;height:269" coordorigin="744,2311" coordsize="10423,269">
              <v:shape style="position:absolute;left:744;top:2311;width:10423;height:269" coordorigin="744,2311" coordsize="10423,269" path="m744,2579l11167,2579,11167,2311,744,2311,744,2579e" filled="t" fillcolor="#FFC000" stroked="f">
                <v:path arrowok="t"/>
                <v:fill/>
              </v:shape>
            </v:group>
            <v:group style="position:absolute;left:734;top:2306;width:10442;height:2" coordorigin="734,2306" coordsize="10442,2">
              <v:shape style="position:absolute;left:734;top:2306;width:10442;height:2" coordorigin="734,2306" coordsize="10442,0" path="m734,2306l11177,2306e" filled="f" stroked="t" strokeweight=".58001pt" strokecolor="#000000">
                <v:path arrowok="t"/>
              </v:shape>
            </v:group>
            <v:group style="position:absolute;left:734;top:2584;width:10442;height:2" coordorigin="734,2584" coordsize="10442,2">
              <v:shape style="position:absolute;left:734;top:2584;width:10442;height:2" coordorigin="734,2584" coordsize="10442,0" path="m734,2584l11177,2584e" filled="f" stroked="t" strokeweight=".579980pt" strokecolor="#000000">
                <v:path arrowok="t"/>
              </v:shape>
            </v:group>
            <v:group style="position:absolute;left:739;top:2311;width:2;height:269" coordorigin="739,2311" coordsize="2,269">
              <v:shape style="position:absolute;left:739;top:2311;width:2;height:269" coordorigin="739,2311" coordsize="0,269" path="m739,2311l739,2579e" filled="f" stroked="t" strokeweight=".580pt" strokecolor="#000000">
                <v:path arrowok="t"/>
              </v:shape>
            </v:group>
            <v:group style="position:absolute;left:11172;top:2311;width:2;height:269" coordorigin="11172,2311" coordsize="2,269">
              <v:shape style="position:absolute;left:11172;top:2311;width:2;height:269" coordorigin="11172,2311" coordsize="0,269" path="m11172,2311l11172,2579e" filled="f" stroked="t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locations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ystem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ses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ay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ecified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plicable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ng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Docu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8" w:lineRule="exact"/>
        <w:ind w:left="112" w:right="56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licenses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am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IA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ching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uite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5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9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Release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2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0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1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8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ay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used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ching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esea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ses.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left="112" w:right="58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ULIA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Resea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xecu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oke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5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1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5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2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exclu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ively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iz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when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using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am</w:t>
      </w:r>
      <w:r>
        <w:rPr>
          <w:rFonts w:ascii="Arial Narrow" w:hAnsi="Arial Narrow" w:cs="Arial Narrow" w:eastAsia="Arial Narrow"/>
          <w:sz w:val="20"/>
          <w:szCs w:val="20"/>
          <w:spacing w:val="2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ULIA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cade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0"/>
          <w:szCs w:val="20"/>
          <w:spacing w:val="2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Resea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ui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5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QR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2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censed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am</w:t>
      </w:r>
      <w:r>
        <w:rPr>
          <w:rFonts w:ascii="Arial Narrow" w:hAnsi="Arial Narrow" w:cs="Arial Narrow" w:eastAsia="Arial Narrow"/>
          <w:sz w:val="20"/>
          <w:szCs w:val="20"/>
          <w:spacing w:val="2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cade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ng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xecu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okens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5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exclusively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ized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when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using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icen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am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ULIA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cade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ching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uite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5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Q9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5" w:after="0" w:line="224" w:lineRule="exact"/>
        <w:ind w:left="112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3.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  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RMI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9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IC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OGRA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b/>
          <w:bCs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5" w:after="0" w:line="240" w:lineRule="auto"/>
        <w:ind w:left="112" w:right="51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RTAIN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  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xcept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FF"/>
          <w:spacing w:val="-34"/>
          <w:w w:val="100"/>
        </w:rPr>
        <w:t> </w:t>
      </w:r>
      <w:hyperlink r:id="rId25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Develo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m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n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3"/>
            <w:w w:val="100"/>
            <w:u w:val="single" w:color="0000FF"/>
          </w:rPr>
          <w:t> 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l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5"/>
            <w:w w:val="100"/>
            <w:u w:val="single" w:color="0000FF"/>
          </w:rPr>
          <w:t> 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  <w:t>K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i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</w:rPr>
          <w:t>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</w:rPr>
          <w:t>,</w:t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5"/>
            <w:w w:val="100"/>
          </w:rPr>
          <w:t> </w:t>
        </w:r>
      </w:hyperlink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ized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value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gin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imple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vices.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value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gin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imple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ces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vices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liver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livera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specifical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said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user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s.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event,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censee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1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velop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softwa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code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i)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dist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ibution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ns,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whet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alo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livered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with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uct,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info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ation,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softwa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ele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ii)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ces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value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ibuta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inte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vention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spe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ific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kil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as,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without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limitation,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vices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ation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ion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ovid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2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install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/or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ate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d/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give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access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icensed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dwa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/or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nvi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wned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cont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less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exp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essly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ized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3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esent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ply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ized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tifi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ovid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vices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DS.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sha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nify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defend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ainst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cla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expe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jud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loss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including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sona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ys’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s)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ises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way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elates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’s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with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ird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s.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54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7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5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   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tain</w:t>
      </w:r>
      <w:r>
        <w:rPr>
          <w:rFonts w:ascii="Arial Narrow" w:hAnsi="Arial Narrow" w:cs="Arial Narrow" w:eastAsia="Arial Narrow"/>
          <w:sz w:val="20"/>
          <w:szCs w:val="2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2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ide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tified</w:t>
      </w:r>
      <w:r>
        <w:rPr>
          <w:rFonts w:ascii="Arial Narrow" w:hAnsi="Arial Narrow" w:cs="Arial Narrow" w:eastAsia="Arial Narrow"/>
          <w:sz w:val="20"/>
          <w:szCs w:val="20"/>
          <w:spacing w:val="2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uct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lio</w:t>
      </w:r>
      <w:r>
        <w:rPr>
          <w:rFonts w:ascii="Arial Narrow" w:hAnsi="Arial Narrow" w:cs="Arial Narrow" w:eastAsia="Arial Narrow"/>
          <w:sz w:val="20"/>
          <w:szCs w:val="20"/>
          <w:spacing w:val="2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subject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all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conditio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this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iz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give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access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its</w:t>
      </w:r>
      <w:r>
        <w:rPr>
          <w:rFonts w:ascii="Arial Narrow" w:hAnsi="Arial Narrow" w:cs="Arial Narrow" w:eastAsia="Arial Narrow"/>
          <w:sz w:val="20"/>
          <w:szCs w:val="2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licenses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such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ise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sole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exclus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ve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ling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ise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siness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with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see,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ovid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that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censed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such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User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shall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limited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solely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configu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oyed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solely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conn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ction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with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ise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’s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vices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lf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see,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such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’s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own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’s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acco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sting,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ifying,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using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aintai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53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OU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ING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HI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  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ized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execute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ties,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ovid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ized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s,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d/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if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plicable,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shall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access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icensed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s.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ay</w:t>
      </w:r>
      <w:r>
        <w:rPr>
          <w:rFonts w:ascii="Arial Narrow" w:hAnsi="Arial Narrow" w:cs="Arial Narrow" w:eastAsia="Arial Narrow"/>
          <w:sz w:val="20"/>
          <w:szCs w:val="20"/>
          <w:spacing w:val="3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int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3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ty,</w:t>
      </w:r>
      <w:r>
        <w:rPr>
          <w:rFonts w:ascii="Arial Narrow" w:hAnsi="Arial Narrow" w:cs="Arial Narrow" w:eastAsia="Arial Narrow"/>
          <w:sz w:val="20"/>
          <w:szCs w:val="20"/>
          <w:spacing w:val="2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such</w:t>
      </w:r>
      <w:r>
        <w:rPr>
          <w:rFonts w:ascii="Arial Narrow" w:hAnsi="Arial Narrow" w:cs="Arial Narrow" w:eastAsia="Arial Narrow"/>
          <w:sz w:val="20"/>
          <w:szCs w:val="2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0"/>
          <w:szCs w:val="20"/>
          <w:spacing w:val="3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0"/>
          <w:szCs w:val="2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3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ate</w:t>
      </w:r>
      <w:r>
        <w:rPr>
          <w:rFonts w:ascii="Arial Narrow" w:hAnsi="Arial Narrow" w:cs="Arial Narrow" w:eastAsia="Arial Narrow"/>
          <w:sz w:val="20"/>
          <w:szCs w:val="2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3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dwa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0"/>
          <w:szCs w:val="20"/>
          <w:spacing w:val="3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spacing w:val="2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3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installed,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lf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if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i)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ass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gn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licenses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ted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whole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ird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ty,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ii)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ird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censee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into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writt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er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ird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ty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that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ss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bject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all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se,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confidentiality,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ictions,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limitations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visions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such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ty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titor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FF"/>
          <w:spacing w:val="-34"/>
          <w:w w:val="100"/>
        </w:rPr>
        <w:t> </w:t>
      </w:r>
      <w:hyperlink r:id="rId26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DS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  <w:u w:val="single" w:color="0000FF"/>
          </w:rPr>
          <w:t> 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G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u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p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  <w:u w:val="single" w:color="0000FF"/>
          </w:rPr>
          <w:t> 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Co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m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p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  <w:t>a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</w:rPr>
          <w:t>n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</w:rPr>
          <w:t>y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</w:rPr>
          <w:t>.</w:t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</w:rPr>
          <w:t> </w:t>
        </w:r>
      </w:hyperlink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ackn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wledg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shall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act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susp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cted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ized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disclosu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all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iately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inate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ty’s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access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s.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shall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nify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and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defend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ainst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claim,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expe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se,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jud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loss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including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ys’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fe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s)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ny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way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elates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ach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ird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ty’s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access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censed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  <w:t>s.</w:t>
      </w:r>
      <w:r>
        <w:rPr>
          <w:rFonts w:ascii="Arial Narrow" w:hAnsi="Arial Narrow" w:cs="Arial Narrow" w:eastAsia="Arial Narrow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52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IC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’S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IBI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  </w:t>
      </w:r>
      <w:r>
        <w:rPr>
          <w:rFonts w:ascii="Arial Narrow" w:hAnsi="Arial Narrow" w:cs="Arial Narrow" w:eastAsia="Arial Narrow"/>
          <w:sz w:val="20"/>
          <w:szCs w:val="20"/>
          <w:spacing w:val="32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dition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all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tions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er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ovisions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censee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espo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si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ing</w:t>
      </w:r>
      <w:r>
        <w:rPr>
          <w:rFonts w:ascii="Arial Narrow" w:hAnsi="Arial Narrow" w:cs="Arial Narrow" w:eastAsia="Arial Narrow"/>
          <w:sz w:val="20"/>
          <w:szCs w:val="20"/>
          <w:spacing w:val="1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0"/>
          <w:szCs w:val="2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all</w:t>
      </w:r>
      <w:r>
        <w:rPr>
          <w:rFonts w:ascii="Arial Narrow" w:hAnsi="Arial Narrow" w:cs="Arial Narrow" w:eastAsia="Arial Narrow"/>
          <w:sz w:val="20"/>
          <w:szCs w:val="2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s,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if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plicable</w:t>
      </w:r>
      <w:r>
        <w:rPr>
          <w:rFonts w:ascii="Arial Narrow" w:hAnsi="Arial Narrow" w:cs="Arial Narrow" w:eastAsia="Arial Narrow"/>
          <w:sz w:val="20"/>
          <w:szCs w:val="20"/>
          <w:spacing w:val="1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ll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99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3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d/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s,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shall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all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times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liance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with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conditio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ise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plica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le)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shall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also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240" w:lineRule="auto"/>
        <w:ind w:left="112" w:right="-20"/>
        <w:jc w:val="left"/>
        <w:tabs>
          <w:tab w:pos="10120" w:val="left"/>
        </w:tabs>
        <w:rPr>
          <w:rFonts w:ascii="Arial Narrow" w:hAnsi="Arial Narrow" w:cs="Arial Narrow" w:eastAsia="Arial Narrow"/>
          <w:sz w:val="16"/>
          <w:szCs w:val="16"/>
        </w:rPr>
      </w:pPr>
      <w:rPr/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P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L</w:t>
      </w:r>
      <w:r>
        <w:rPr>
          <w:rFonts w:ascii="Arial Narrow" w:hAnsi="Arial Narrow" w:cs="Arial Narrow" w:eastAsia="Arial Narrow"/>
          <w:sz w:val="16"/>
          <w:szCs w:val="16"/>
          <w:spacing w:val="-3"/>
          <w:w w:val="100"/>
        </w:rPr>
        <w:t>I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®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®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-3"/>
          <w:w w:val="100"/>
        </w:rPr>
        <w:t>l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-4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2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0</w:t>
      </w:r>
      <w:r>
        <w:rPr>
          <w:rFonts w:ascii="Arial Narrow" w:hAnsi="Arial Narrow" w:cs="Arial Narrow" w:eastAsia="Arial Narrow"/>
          <w:sz w:val="16"/>
          <w:szCs w:val="16"/>
          <w:spacing w:val="2"/>
          <w:w w:val="100"/>
        </w:rPr>
        <w:t>1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8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L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16"/>
          <w:szCs w:val="16"/>
          <w:spacing w:val="-4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ms</w:t>
      </w:r>
      <w:r>
        <w:rPr>
          <w:rFonts w:ascii="Arial Narrow" w:hAnsi="Arial Narrow" w:cs="Arial Narrow" w:eastAsia="Arial Narrow"/>
          <w:sz w:val="16"/>
          <w:szCs w:val="16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–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J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2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0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8</w:t>
        <w:tab/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2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3</w:t>
      </w:r>
    </w:p>
    <w:p>
      <w:pPr>
        <w:jc w:val="left"/>
        <w:spacing w:after="0"/>
        <w:sectPr>
          <w:pgSz w:w="11920" w:h="16840"/>
          <w:pgMar w:top="760" w:bottom="280" w:left="740" w:right="740"/>
        </w:sectPr>
      </w:pPr>
      <w:rPr/>
    </w:p>
    <w:p>
      <w:pPr>
        <w:spacing w:before="79" w:after="0" w:line="224" w:lineRule="exact"/>
        <w:ind w:left="112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/>
        <w:pict>
          <v:group style="position:absolute;margin-left:23.95001pt;margin-top:24.429983pt;width:548.044960pt;height:794.571pt;mso-position-horizontal-relative:page;mso-position-vertical-relative:page;z-index:-228" coordorigin="479,489" coordsize="10961,15891">
            <v:group style="position:absolute;left:490;top:494;width:10930;height:2" coordorigin="490,494" coordsize="10930,2">
              <v:shape style="position:absolute;left:490;top:494;width:10930;height:2" coordorigin="490,494" coordsize="10930,0" path="m490,494l11419,494e" filled="f" stroked="t" strokeweight=".580pt" strokecolor="#000000">
                <v:path arrowok="t"/>
              </v:shape>
            </v:group>
            <v:group style="position:absolute;left:494;top:499;width:2;height:15842" coordorigin="494,499" coordsize="2,15842">
              <v:shape style="position:absolute;left:494;top:499;width:2;height:15842" coordorigin="494,499" coordsize="0,15842" path="m494,499l494,16341e" filled="f" stroked="t" strokeweight=".580pt" strokecolor="#000000">
                <v:path arrowok="t"/>
              </v:shape>
            </v:group>
            <v:group style="position:absolute;left:11410;top:499;width:20;height:15871" coordorigin="11410,499" coordsize="20,15871">
              <v:shape style="position:absolute;left:11410;top:499;width:20;height:15871" coordorigin="11410,499" coordsize="20,15871" path="m11410,16370l11430,16370,11430,499,11410,499,11410,16370xe" filled="t" fillcolor="#000000" stroked="f">
                <v:path arrowok="t"/>
                <v:fill/>
              </v:shape>
            </v:group>
            <v:group style="position:absolute;left:11409;top:499;width:12;height:15856" coordorigin="11409,499" coordsize="12,15856">
              <v:shape style="position:absolute;left:11409;top:499;width:12;height:15856" coordorigin="11409,499" coordsize="12,15856" path="m11409,16356l11420,16356,11420,499,11409,499,11409,16356xe" filled="t" fillcolor="#000000" stroked="f">
                <v:path arrowok="t"/>
                <v:fill/>
              </v:shape>
            </v:group>
            <v:group style="position:absolute;left:490;top:16351;width:10939;height:2" coordorigin="490,16351" coordsize="10939,2">
              <v:shape style="position:absolute;left:490;top:16351;width:10939;height:2" coordorigin="490,16351" coordsize="10939,0" path="m490,16351l11429,16351e" filled="f" stroked="t" strokeweight="1.059980pt" strokecolor="#000000">
                <v:path arrowok="t"/>
              </v:shape>
            </v:group>
            <w10:wrap type="none"/>
          </v:group>
        </w:pic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4.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  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9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b/>
          <w:bCs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5" w:after="0" w:line="240" w:lineRule="auto"/>
        <w:ind w:left="112" w:right="55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/>
        <w:pict>
          <v:group style="position:absolute;margin-left:36.43pt;margin-top:-23.969854pt;width:522.700040pt;height:14.5pt;mso-position-horizontal-relative:page;mso-position-vertical-relative:paragraph;z-index:-230" coordorigin="729,-479" coordsize="10454,290">
            <v:group style="position:absolute;left:744;top:-469;width:10423;height:269" coordorigin="744,-469" coordsize="10423,269">
              <v:shape style="position:absolute;left:744;top:-469;width:10423;height:269" coordorigin="744,-469" coordsize="10423,269" path="m744,-200l11167,-200,11167,-469,744,-469,744,-200e" filled="t" fillcolor="#FFC000" stroked="f">
                <v:path arrowok="t"/>
                <v:fill/>
              </v:shape>
            </v:group>
            <v:group style="position:absolute;left:734;top:-474;width:10442;height:2" coordorigin="734,-474" coordsize="10442,2">
              <v:shape style="position:absolute;left:734;top:-474;width:10442;height:2" coordorigin="734,-474" coordsize="10442,0" path="m734,-474l11177,-474e" filled="f" stroked="t" strokeweight=".580pt" strokecolor="#000000">
                <v:path arrowok="t"/>
              </v:shape>
            </v:group>
            <v:group style="position:absolute;left:734;top:-195;width:10442;height:2" coordorigin="734,-195" coordsize="10442,2">
              <v:shape style="position:absolute;left:734;top:-195;width:10442;height:2" coordorigin="734,-195" coordsize="10442,0" path="m734,-195l11177,-195e" filled="f" stroked="t" strokeweight=".580pt" strokecolor="#000000">
                <v:path arrowok="t"/>
              </v:shape>
            </v:group>
            <v:group style="position:absolute;left:739;top:-469;width:2;height:269" coordorigin="739,-469" coordsize="2,269">
              <v:shape style="position:absolute;left:739;top:-469;width:2;height:269" coordorigin="739,-469" coordsize="0,269" path="m739,-469l739,-200e" filled="f" stroked="t" strokeweight=".580pt" strokecolor="#000000">
                <v:path arrowok="t"/>
              </v:shape>
            </v:group>
            <v:group style="position:absolute;left:11172;top:-469;width:2;height:269" coordorigin="11172,-469" coordsize="2,269">
              <v:shape style="position:absolute;left:11172;top:-469;width:2;height:269" coordorigin="11172,-469" coordsize="0,269" path="m11172,-469l11172,-200e" filled="f" stroked="t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iated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nies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all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leg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eliminate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cy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sof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ucts.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his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context,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include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secu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echa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ism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can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tect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installation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copies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s,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coll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2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0"/>
          <w:szCs w:val="20"/>
          <w:spacing w:val="2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copies</w:t>
      </w:r>
      <w:r>
        <w:rPr>
          <w:rFonts w:ascii="Arial Narrow" w:hAnsi="Arial Narrow" w:cs="Arial Narrow" w:eastAsia="Arial Narrow"/>
          <w:sz w:val="20"/>
          <w:szCs w:val="20"/>
          <w:spacing w:val="2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0"/>
          <w:szCs w:val="2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including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IP</w:t>
      </w:r>
      <w:r>
        <w:rPr>
          <w:rFonts w:ascii="Arial Narrow" w:hAnsi="Arial Narrow" w:cs="Arial Narrow" w:eastAsia="Arial Narrow"/>
          <w:sz w:val="20"/>
          <w:szCs w:val="20"/>
          <w:spacing w:val="3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3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Data</w:t>
      </w:r>
      <w:r>
        <w:rPr>
          <w:rFonts w:ascii="Arial Narrow" w:hAnsi="Arial Narrow" w:cs="Arial Narrow" w:eastAsia="Arial Narrow"/>
          <w:sz w:val="20"/>
          <w:szCs w:val="2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collected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3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inclu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3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ta</w:t>
      </w:r>
      <w:r>
        <w:rPr>
          <w:rFonts w:ascii="Arial Narrow" w:hAnsi="Arial Narrow" w:cs="Arial Narrow" w:eastAsia="Arial Narrow"/>
          <w:sz w:val="20"/>
          <w:szCs w:val="2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ted</w:t>
      </w:r>
      <w:r>
        <w:rPr>
          <w:rFonts w:ascii="Arial Narrow" w:hAnsi="Arial Narrow" w:cs="Arial Narrow" w:eastAsia="Arial Narrow"/>
          <w:sz w:val="20"/>
          <w:szCs w:val="20"/>
          <w:spacing w:val="2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with</w:t>
      </w:r>
      <w:r>
        <w:rPr>
          <w:rFonts w:ascii="Arial Narrow" w:hAnsi="Arial Narrow" w:cs="Arial Narrow" w:eastAsia="Arial Narrow"/>
          <w:sz w:val="20"/>
          <w:szCs w:val="20"/>
          <w:spacing w:val="3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s.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using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s,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see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nsents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ction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ection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ta,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well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if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an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il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copy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also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ves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ight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dwa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ck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ice,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cense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inist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ation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softwa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e,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/or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license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ization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key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ol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access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icensed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s.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Licensee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av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such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es.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witho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ny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lock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vice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ization</w:t>
      </w:r>
      <w:r>
        <w:rPr>
          <w:rFonts w:ascii="Arial Narrow" w:hAnsi="Arial Narrow" w:cs="Arial Narrow" w:eastAsia="Arial Narrow"/>
          <w:sz w:val="20"/>
          <w:szCs w:val="20"/>
          <w:spacing w:val="-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ovid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DS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ibite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5" w:after="0" w:line="224" w:lineRule="exact"/>
        <w:ind w:left="112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/>
        <w:pict>
          <v:group style="position:absolute;margin-left:36.429996pt;margin-top:19.480118pt;width:522.70005pt;height:431.99pt;mso-position-horizontal-relative:page;mso-position-vertical-relative:paragraph;z-index:-231" coordorigin="729,390" coordsize="10454,8640">
            <v:shape style="position:absolute;left:1498;top:390;width:8895;height:8640" type="#_x0000_t75">
              <v:imagedata r:id="rId27" o:title=""/>
            </v:shape>
            <v:group style="position:absolute;left:744;top:5129;width:10423;height:271" coordorigin="744,5129" coordsize="10423,271">
              <v:shape style="position:absolute;left:744;top:5129;width:10423;height:271" coordorigin="744,5129" coordsize="10423,271" path="m744,5400l11167,5400,11167,5129,744,5129,744,5400e" filled="t" fillcolor="#FFC000" stroked="f">
                <v:path arrowok="t"/>
                <v:fill/>
              </v:shape>
            </v:group>
            <v:group style="position:absolute;left:734;top:5124;width:10442;height:2" coordorigin="734,5124" coordsize="10442,2">
              <v:shape style="position:absolute;left:734;top:5124;width:10442;height:2" coordorigin="734,5124" coordsize="10442,0" path="m734,5124l11177,5124e" filled="f" stroked="t" strokeweight=".579980pt" strokecolor="#000000">
                <v:path arrowok="t"/>
              </v:shape>
            </v:group>
            <v:group style="position:absolute;left:734;top:5405;width:10442;height:2" coordorigin="734,5405" coordsize="10442,2">
              <v:shape style="position:absolute;left:734;top:5405;width:10442;height:2" coordorigin="734,5405" coordsize="10442,0" path="m734,5405l11177,5405e" filled="f" stroked="t" strokeweight=".58001pt" strokecolor="#000000">
                <v:path arrowok="t"/>
              </v:shape>
            </v:group>
            <v:group style="position:absolute;left:739;top:5129;width:2;height:271" coordorigin="739,5129" coordsize="2,271">
              <v:shape style="position:absolute;left:739;top:5129;width:2;height:271" coordorigin="739,5129" coordsize="0,271" path="m739,5129l739,5400e" filled="f" stroked="t" strokeweight=".580pt" strokecolor="#000000">
                <v:path arrowok="t"/>
              </v:shape>
            </v:group>
            <v:group style="position:absolute;left:11172;top:5129;width:2;height:271" coordorigin="11172,5129" coordsize="2,271">
              <v:shape style="position:absolute;left:11172;top:5129;width:2;height:271" coordorigin="11172,5129" coordsize="0,271" path="m11172,5129l11172,5400e" filled="f" stroked="t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5.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  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DI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IO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AL</w:t>
      </w:r>
      <w:r>
        <w:rPr>
          <w:rFonts w:ascii="Arial Narrow" w:hAnsi="Arial Narrow" w:cs="Arial Narrow" w:eastAsia="Arial Narrow"/>
          <w:sz w:val="20"/>
          <w:szCs w:val="20"/>
          <w:spacing w:val="-9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INI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b/>
          <w:bCs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NS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5" w:after="0" w:line="224" w:lineRule="exact"/>
        <w:ind w:left="112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/>
        <w:pict>
          <v:group style="position:absolute;margin-left:36.429996pt;margin-top:-24.089863pt;width:522.70005pt;height:14.62pt;mso-position-horizontal-relative:page;mso-position-vertical-relative:paragraph;z-index:-229" coordorigin="729,-482" coordsize="10454,292">
            <v:group style="position:absolute;left:744;top:-471;width:10423;height:271" coordorigin="744,-471" coordsize="10423,271">
              <v:shape style="position:absolute;left:744;top:-471;width:10423;height:271" coordorigin="744,-471" coordsize="10423,271" path="m744,-200l11167,-200,11167,-471,744,-471,744,-200e" filled="t" fillcolor="#FFC000" stroked="f">
                <v:path arrowok="t"/>
                <v:fill/>
              </v:shape>
            </v:group>
            <v:group style="position:absolute;left:734;top:-476;width:10442;height:2" coordorigin="734,-476" coordsize="10442,2">
              <v:shape style="position:absolute;left:734;top:-476;width:10442;height:2" coordorigin="734,-476" coordsize="10442,0" path="m734,-476l11177,-476e" filled="f" stroked="t" strokeweight=".580pt" strokecolor="#000000">
                <v:path arrowok="t"/>
              </v:shape>
            </v:group>
            <v:group style="position:absolute;left:734;top:-195;width:10442;height:2" coordorigin="734,-195" coordsize="10442,2">
              <v:shape style="position:absolute;left:734;top:-195;width:10442;height:2" coordorigin="734,-195" coordsize="10442,0" path="m734,-195l11177,-195e" filled="f" stroked="t" strokeweight=".58001pt" strokecolor="#000000">
                <v:path arrowok="t"/>
              </v:shape>
            </v:group>
            <v:group style="position:absolute;left:739;top:-471;width:2;height:271" coordorigin="739,-471" coordsize="2,271">
              <v:shape style="position:absolute;left:739;top:-471;width:2;height:271" coordorigin="739,-471" coordsize="0,271" path="m739,-471l739,-200e" filled="f" stroked="t" strokeweight=".580pt" strokecolor="#000000">
                <v:path arrowok="t"/>
              </v:shape>
            </v:group>
            <v:group style="position:absolute;left:11172;top:-471;width:2;height:271" coordorigin="11172,-471" coordsize="2,271">
              <v:shape style="position:absolute;left:11172;top:-471;width:2;height:271" coordorigin="11172,-471" coordsize="0,271" path="m11172,-471l11172,-200e" filled="f" stroked="t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he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llow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ng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finitions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sup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le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ta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10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Glossary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Rele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2,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vailable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FF"/>
          <w:spacing w:val="-45"/>
          <w:w w:val="100"/>
          <w:position w:val="-1"/>
        </w:rPr>
        <w:t> </w:t>
      </w:r>
      <w:hyperlink r:id="rId28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  <w:position w:val="-1"/>
          </w:rPr>
          <w:t>w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w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  <w:position w:val="-1"/>
          </w:rPr>
          <w:t>w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.3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d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s.co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m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/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  <w:u w:val="single" w:color="0000FF"/>
            <w:position w:val="-1"/>
          </w:rPr>
          <w:t>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m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s/gloss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a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  <w:position w:val="-1"/>
          </w:rPr>
          <w:t>y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  <w:position w:val="-1"/>
          </w:rPr>
          <w:t>.</w:t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  <w:position w:val="0"/>
          </w:rPr>
        </w:r>
      </w:hyperlink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5" w:after="0" w:line="240" w:lineRule="auto"/>
        <w:ind w:left="112" w:right="102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ic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ine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keys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ntica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-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which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toke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ll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vaila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le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achines,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plicable.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58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Re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9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Acc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ss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ns,</w:t>
      </w:r>
      <w:r>
        <w:rPr>
          <w:rFonts w:ascii="Arial Narrow" w:hAnsi="Arial Narrow" w:cs="Arial Narrow" w:eastAsia="Arial Narrow"/>
          <w:sz w:val="20"/>
          <w:szCs w:val="2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if</w:t>
      </w:r>
      <w:r>
        <w:rPr>
          <w:rFonts w:ascii="Arial Narrow" w:hAnsi="Arial Narrow" w:cs="Arial Narrow" w:eastAsia="Arial Narrow"/>
          <w:sz w:val="20"/>
          <w:szCs w:val="20"/>
          <w:spacing w:val="2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so</w:t>
      </w:r>
      <w:r>
        <w:rPr>
          <w:rFonts w:ascii="Arial Narrow" w:hAnsi="Arial Narrow" w:cs="Arial Narrow" w:eastAsia="Arial Narrow"/>
          <w:sz w:val="20"/>
          <w:szCs w:val="2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cified</w:t>
      </w:r>
      <w:r>
        <w:rPr>
          <w:rFonts w:ascii="Arial Narrow" w:hAnsi="Arial Narrow" w:cs="Arial Narrow" w:eastAsia="Arial Narrow"/>
          <w:sz w:val="20"/>
          <w:szCs w:val="2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uct</w:t>
      </w:r>
      <w:r>
        <w:rPr>
          <w:rFonts w:ascii="Arial Narrow" w:hAnsi="Arial Narrow" w:cs="Arial Narrow" w:eastAsia="Arial Narrow"/>
          <w:sz w:val="20"/>
          <w:szCs w:val="2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lio,</w:t>
      </w:r>
      <w:r>
        <w:rPr>
          <w:rFonts w:ascii="Arial Narrow" w:hAnsi="Arial Narrow" w:cs="Arial Narrow" w:eastAsia="Arial Narrow"/>
          <w:sz w:val="20"/>
          <w:szCs w:val="20"/>
          <w:spacing w:val="2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that</w:t>
      </w:r>
      <w:r>
        <w:rPr>
          <w:rFonts w:ascii="Arial Narrow" w:hAnsi="Arial Narrow" w:cs="Arial Narrow" w:eastAsia="Arial Narrow"/>
          <w:sz w:val="20"/>
          <w:szCs w:val="2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d/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ise</w:t>
      </w:r>
      <w:r>
        <w:rPr>
          <w:rFonts w:ascii="Arial Narrow" w:hAnsi="Arial Narrow" w:cs="Arial Narrow" w:eastAsia="Arial Narrow"/>
          <w:sz w:val="20"/>
          <w:szCs w:val="20"/>
          <w:spacing w:val="1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ay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acce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am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ly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via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om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count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subject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inter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alia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expo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expo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laws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ulations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ov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sions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t).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4" w:lineRule="exact"/>
        <w:ind w:left="112" w:right="1548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he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llow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ng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finition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es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finition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Glo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-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Release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2,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av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ilable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color w:val="0000FF"/>
          <w:spacing w:val="-45"/>
          <w:w w:val="100"/>
          <w:position w:val="-1"/>
        </w:rPr>
        <w:t> </w:t>
      </w:r>
      <w:hyperlink r:id="rId29"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w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  <w:position w:val="-1"/>
          </w:rPr>
          <w:t>w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-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w.3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  <w:u w:val="single" w:color="0000FF"/>
            <w:position w:val="-1"/>
          </w:rPr>
          <w:t>d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3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s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  <w:position w:val="-1"/>
          </w:rPr>
          <w:t>.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co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m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/t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e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m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0"/>
            <w:w w:val="100"/>
            <w:u w:val="single" w:color="0000FF"/>
            <w:position w:val="-1"/>
          </w:rPr>
          <w:t>s/gloss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a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  <w:t>r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  <w:position w:val="-1"/>
          </w:rPr>
          <w:t>y</w:t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u w:val="single" w:color="0000FF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FF"/>
            <w:spacing w:val="2"/>
            <w:w w:val="100"/>
            <w:position w:val="-1"/>
          </w:rPr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  <w:position w:val="-1"/>
          </w:rPr>
          <w:t>.</w:t>
        </w:r>
        <w:r>
          <w:rPr>
            <w:rFonts w:ascii="Arial Narrow" w:hAnsi="Arial Narrow" w:cs="Arial Narrow" w:eastAsia="Arial Narrow"/>
            <w:sz w:val="20"/>
            <w:szCs w:val="20"/>
            <w:color w:val="000000"/>
            <w:spacing w:val="0"/>
            <w:w w:val="100"/>
            <w:position w:val="0"/>
          </w:rPr>
        </w:r>
      </w:hyperlink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112" w:right="54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k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Bas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  <w:b/>
          <w:bCs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am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ted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oken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ased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ovid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ight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ined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tok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ation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license.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okens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ved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at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time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when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ele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availab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for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er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uses.</w:t>
      </w:r>
      <w:r>
        <w:rPr>
          <w:rFonts w:ascii="Arial Narrow" w:hAnsi="Arial Narrow" w:cs="Arial Narrow" w:eastAsia="Arial Narrow"/>
          <w:sz w:val="20"/>
          <w:szCs w:val="20"/>
          <w:spacing w:val="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tity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tok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given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am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ined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uct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lio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d/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Docu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ion,</w:t>
      </w:r>
      <w:r>
        <w:rPr>
          <w:rFonts w:ascii="Arial Narrow" w:hAnsi="Arial Narrow" w:cs="Arial Narrow" w:eastAsia="Arial Narrow"/>
          <w:sz w:val="20"/>
          <w:szCs w:val="20"/>
          <w:spacing w:val="-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ay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event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ifications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k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type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can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be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acce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used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sim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ltane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usly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seve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al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ized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d/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xte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ise</w:t>
      </w:r>
      <w:r>
        <w:rPr>
          <w:rFonts w:ascii="Arial Narrow" w:hAnsi="Arial Narrow" w:cs="Arial Narrow" w:eastAsia="Arial Narrow"/>
          <w:sz w:val="20"/>
          <w:szCs w:val="20"/>
          <w:spacing w:val="2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d/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achines,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as</w:t>
      </w:r>
      <w:r>
        <w:rPr>
          <w:rFonts w:ascii="Arial Narrow" w:hAnsi="Arial Narrow" w:cs="Arial Narrow" w:eastAsia="Arial Narrow"/>
          <w:sz w:val="20"/>
          <w:szCs w:val="2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plicable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wit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2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limit</w:t>
      </w:r>
      <w:r>
        <w:rPr>
          <w:rFonts w:ascii="Arial Narrow" w:hAnsi="Arial Narrow" w:cs="Arial Narrow" w:eastAsia="Arial Narrow"/>
          <w:sz w:val="20"/>
          <w:szCs w:val="20"/>
          <w:spacing w:val="2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the</w:t>
      </w:r>
      <w:r>
        <w:rPr>
          <w:rFonts w:ascii="Arial Narrow" w:hAnsi="Arial Narrow" w:cs="Arial Narrow" w:eastAsia="Arial Narrow"/>
          <w:sz w:val="20"/>
          <w:szCs w:val="20"/>
          <w:spacing w:val="2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3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1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ailab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tok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ns.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112" w:right="4277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okens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iven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ype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s)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ay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be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ui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le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Li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position w:val="-1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5" w:after="0" w:line="224" w:lineRule="exact"/>
        <w:ind w:left="112" w:right="-20"/>
        <w:jc w:val="left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6.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  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  <w:b/>
          <w:bCs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b/>
          <w:bCs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b/>
          <w:bCs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  <w:position w:val="-1"/>
        </w:rPr>
        <w:t>K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5" w:after="0" w:line="240" w:lineRule="auto"/>
        <w:ind w:left="112" w:right="69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q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b/>
          <w:bCs/>
        </w:rPr>
        <w:t>3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  <w:b/>
          <w:bCs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-1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ss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logo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3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o,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OL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W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K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-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D,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1" w:after="0" w:line="240" w:lineRule="auto"/>
        <w:ind w:left="112" w:right="54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3D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A,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WE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3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X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CI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cial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ks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iste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ed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ks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Dassa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lt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ystè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9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F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“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société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é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”</w:t>
      </w:r>
      <w:r>
        <w:rPr>
          <w:rFonts w:ascii="Arial Narrow" w:hAnsi="Arial Narrow" w:cs="Arial Narrow" w:eastAsia="Arial Narrow"/>
          <w:sz w:val="20"/>
          <w:szCs w:val="20"/>
          <w:spacing w:val="1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(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V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sailles</w:t>
      </w:r>
      <w:r>
        <w:rPr>
          <w:rFonts w:ascii="Arial Narrow" w:hAnsi="Arial Narrow" w:cs="Arial Narrow" w:eastAsia="Arial Narrow"/>
          <w:sz w:val="20"/>
          <w:szCs w:val="20"/>
          <w:spacing w:val="2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cial</w:t>
      </w:r>
      <w:r>
        <w:rPr>
          <w:rFonts w:ascii="Arial Narrow" w:hAnsi="Arial Narrow" w:cs="Arial Narrow" w:eastAsia="Arial Narrow"/>
          <w:sz w:val="20"/>
          <w:szCs w:val="20"/>
          <w:spacing w:val="1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Reg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ster</w:t>
      </w:r>
      <w:r>
        <w:rPr>
          <w:rFonts w:ascii="Arial Narrow" w:hAnsi="Arial Narrow" w:cs="Arial Narrow" w:eastAsia="Arial Narrow"/>
          <w:sz w:val="20"/>
          <w:szCs w:val="20"/>
          <w:spacing w:val="2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#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322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3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06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4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4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0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)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,</w:t>
      </w:r>
      <w:r>
        <w:rPr>
          <w:rFonts w:ascii="Arial Narrow" w:hAnsi="Arial Narrow" w:cs="Arial Narrow" w:eastAsia="Arial Narrow"/>
          <w:sz w:val="20"/>
          <w:szCs w:val="20"/>
          <w:spacing w:val="2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its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subsidia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ies</w:t>
      </w:r>
      <w:r>
        <w:rPr>
          <w:rFonts w:ascii="Arial Narrow" w:hAnsi="Arial Narrow" w:cs="Arial Narrow" w:eastAsia="Arial Narrow"/>
          <w:sz w:val="20"/>
          <w:szCs w:val="20"/>
          <w:spacing w:val="2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in</w:t>
      </w:r>
      <w:r>
        <w:rPr>
          <w:rFonts w:ascii="Arial Narrow" w:hAnsi="Arial Narrow" w:cs="Arial Narrow" w:eastAsia="Arial Narrow"/>
          <w:sz w:val="20"/>
          <w:szCs w:val="20"/>
          <w:spacing w:val="2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U.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.</w:t>
      </w:r>
      <w:r>
        <w:rPr>
          <w:rFonts w:ascii="Arial Narrow" w:hAnsi="Arial Narrow" w:cs="Arial Narrow" w:eastAsia="Arial Narrow"/>
          <w:sz w:val="20"/>
          <w:szCs w:val="20"/>
          <w:spacing w:val="2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d/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er</w:t>
      </w:r>
      <w:r>
        <w:rPr>
          <w:rFonts w:ascii="Arial Narrow" w:hAnsi="Arial Narrow" w:cs="Arial Narrow" w:eastAsia="Arial Narrow"/>
          <w:sz w:val="20"/>
          <w:szCs w:val="20"/>
          <w:spacing w:val="2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count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ies.</w:t>
      </w:r>
      <w:r>
        <w:rPr>
          <w:rFonts w:ascii="Arial Narrow" w:hAnsi="Arial Narrow" w:cs="Arial Narrow" w:eastAsia="Arial Narrow"/>
          <w:sz w:val="20"/>
          <w:szCs w:val="20"/>
          <w:spacing w:val="2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ll</w:t>
      </w:r>
      <w:r>
        <w:rPr>
          <w:rFonts w:ascii="Arial Narrow" w:hAnsi="Arial Narrow" w:cs="Arial Narrow" w:eastAsia="Arial Narrow"/>
          <w:sz w:val="20"/>
          <w:szCs w:val="20"/>
          <w:spacing w:val="2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h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own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4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by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ir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espective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own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s.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Use</w:t>
      </w:r>
      <w:r>
        <w:rPr>
          <w:rFonts w:ascii="Arial Narrow" w:hAnsi="Arial Narrow" w:cs="Arial Narrow" w:eastAsia="Arial Narrow"/>
          <w:sz w:val="20"/>
          <w:szCs w:val="20"/>
          <w:spacing w:val="1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20"/>
          <w:szCs w:val="20"/>
          <w:spacing w:val="6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Dassault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ystè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8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its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subsidia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2"/>
          <w:w w:val="100"/>
        </w:rPr>
        <w:t>i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ks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is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subject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to</w:t>
      </w:r>
      <w:r>
        <w:rPr>
          <w:rFonts w:ascii="Arial Narrow" w:hAnsi="Arial Narrow" w:cs="Arial Narrow" w:eastAsia="Arial Narrow"/>
          <w:sz w:val="20"/>
          <w:szCs w:val="20"/>
          <w:spacing w:val="7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th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ir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exp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ess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written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  <w:t>oval.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4" w:lineRule="exact"/>
        <w:ind w:left="112" w:right="1667"/>
        <w:jc w:val="both"/>
        <w:rPr>
          <w:rFonts w:ascii="Arial Narrow" w:hAnsi="Arial Narrow" w:cs="Arial Narrow" w:eastAsia="Arial Narrow"/>
          <w:sz w:val="20"/>
          <w:szCs w:val="20"/>
        </w:rPr>
      </w:pPr>
      <w:rPr/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Lice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sed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P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o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g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7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vices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n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ay</w:t>
      </w:r>
      <w:r>
        <w:rPr>
          <w:rFonts w:ascii="Arial Narrow" w:hAnsi="Arial Narrow" w:cs="Arial Narrow" w:eastAsia="Arial Narrow"/>
          <w:sz w:val="20"/>
          <w:szCs w:val="20"/>
          <w:spacing w:val="-3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t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d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ks</w:t>
      </w:r>
      <w:r>
        <w:rPr>
          <w:rFonts w:ascii="Arial Narrow" w:hAnsi="Arial Narrow" w:cs="Arial Narrow" w:eastAsia="Arial Narrow"/>
          <w:sz w:val="20"/>
          <w:szCs w:val="20"/>
          <w:spacing w:val="-8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se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vice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ks</w:t>
      </w:r>
      <w:r>
        <w:rPr>
          <w:rFonts w:ascii="Arial Narrow" w:hAnsi="Arial Narrow" w:cs="Arial Narrow" w:eastAsia="Arial Narrow"/>
          <w:sz w:val="20"/>
          <w:szCs w:val="20"/>
          <w:spacing w:val="-4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of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Dassa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position w:val="-1"/>
        </w:rPr>
        <w:t>u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lt</w:t>
      </w:r>
      <w:r>
        <w:rPr>
          <w:rFonts w:ascii="Arial Narrow" w:hAnsi="Arial Narrow" w:cs="Arial Narrow" w:eastAsia="Arial Narrow"/>
          <w:sz w:val="20"/>
          <w:szCs w:val="20"/>
          <w:spacing w:val="-6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-1"/>
          <w:w w:val="100"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ystè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m</w:t>
      </w:r>
      <w:r>
        <w:rPr>
          <w:rFonts w:ascii="Arial Narrow" w:hAnsi="Arial Narrow" w:cs="Arial Narrow" w:eastAsia="Arial Narrow"/>
          <w:sz w:val="20"/>
          <w:szCs w:val="20"/>
          <w:spacing w:val="3"/>
          <w:w w:val="100"/>
          <w:position w:val="-1"/>
        </w:rPr>
        <w:t>e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</w:t>
      </w:r>
      <w:r>
        <w:rPr>
          <w:rFonts w:ascii="Arial Narrow" w:hAnsi="Arial Narrow" w:cs="Arial Narrow" w:eastAsia="Arial Narrow"/>
          <w:sz w:val="20"/>
          <w:szCs w:val="20"/>
          <w:spacing w:val="-5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or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its</w:t>
      </w:r>
      <w:r>
        <w:rPr>
          <w:rFonts w:ascii="Arial Narrow" w:hAnsi="Arial Narrow" w:cs="Arial Narrow" w:eastAsia="Arial Narrow"/>
          <w:sz w:val="20"/>
          <w:szCs w:val="20"/>
          <w:spacing w:val="-2"/>
          <w:w w:val="100"/>
          <w:position w:val="-1"/>
        </w:rPr>
        <w:t> 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su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b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sidia</w:t>
      </w:r>
      <w:r>
        <w:rPr>
          <w:rFonts w:ascii="Arial Narrow" w:hAnsi="Arial Narrow" w:cs="Arial Narrow" w:eastAsia="Arial Narrow"/>
          <w:sz w:val="20"/>
          <w:szCs w:val="20"/>
          <w:spacing w:val="1"/>
          <w:w w:val="100"/>
          <w:position w:val="-1"/>
        </w:rPr>
        <w:t>r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-1"/>
        </w:rPr>
        <w:t>ies.</w:t>
      </w:r>
      <w:r>
        <w:rPr>
          <w:rFonts w:ascii="Arial Narrow" w:hAnsi="Arial Narrow" w:cs="Arial Narrow" w:eastAsia="Arial Narrow"/>
          <w:sz w:val="20"/>
          <w:szCs w:val="20"/>
          <w:spacing w:val="0"/>
          <w:w w:val="100"/>
          <w:position w:val="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240" w:lineRule="auto"/>
        <w:ind w:left="112" w:right="-20"/>
        <w:jc w:val="left"/>
        <w:tabs>
          <w:tab w:pos="10120" w:val="left"/>
        </w:tabs>
        <w:rPr>
          <w:rFonts w:ascii="Arial Narrow" w:hAnsi="Arial Narrow" w:cs="Arial Narrow" w:eastAsia="Arial Narrow"/>
          <w:sz w:val="16"/>
          <w:szCs w:val="16"/>
        </w:rPr>
      </w:pPr>
      <w:rPr/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D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L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P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T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f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o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I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M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L</w:t>
      </w:r>
      <w:r>
        <w:rPr>
          <w:rFonts w:ascii="Arial Narrow" w:hAnsi="Arial Narrow" w:cs="Arial Narrow" w:eastAsia="Arial Narrow"/>
          <w:sz w:val="16"/>
          <w:szCs w:val="16"/>
          <w:spacing w:val="-3"/>
          <w:w w:val="100"/>
        </w:rPr>
        <w:t>I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®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b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q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®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-3"/>
          <w:w w:val="100"/>
        </w:rPr>
        <w:t>l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-4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2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0</w:t>
      </w:r>
      <w:r>
        <w:rPr>
          <w:rFonts w:ascii="Arial Narrow" w:hAnsi="Arial Narrow" w:cs="Arial Narrow" w:eastAsia="Arial Narrow"/>
          <w:sz w:val="16"/>
          <w:szCs w:val="16"/>
          <w:spacing w:val="2"/>
          <w:w w:val="100"/>
        </w:rPr>
        <w:t>1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8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L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i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c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n</w:t>
      </w:r>
      <w:r>
        <w:rPr>
          <w:rFonts w:ascii="Arial Narrow" w:hAnsi="Arial Narrow" w:cs="Arial Narrow" w:eastAsia="Arial Narrow"/>
          <w:sz w:val="16"/>
          <w:szCs w:val="16"/>
          <w:spacing w:val="-4"/>
          <w:w w:val="100"/>
        </w:rPr>
        <w:t>s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e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d</w:t>
      </w:r>
      <w:r>
        <w:rPr>
          <w:rFonts w:ascii="Arial Narrow" w:hAnsi="Arial Narrow" w:cs="Arial Narrow" w:eastAsia="Arial Narrow"/>
          <w:sz w:val="16"/>
          <w:szCs w:val="16"/>
          <w:spacing w:val="-2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P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o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g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ms</w:t>
      </w:r>
      <w:r>
        <w:rPr>
          <w:rFonts w:ascii="Arial Narrow" w:hAnsi="Arial Narrow" w:cs="Arial Narrow" w:eastAsia="Arial Narrow"/>
          <w:sz w:val="16"/>
          <w:szCs w:val="16"/>
          <w:spacing w:val="-3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–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J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n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u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a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r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y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 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2</w:t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0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1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8</w:t>
        <w:tab/>
      </w:r>
      <w:r>
        <w:rPr>
          <w:rFonts w:ascii="Arial Narrow" w:hAnsi="Arial Narrow" w:cs="Arial Narrow" w:eastAsia="Arial Narrow"/>
          <w:sz w:val="16"/>
          <w:szCs w:val="16"/>
          <w:spacing w:val="1"/>
          <w:w w:val="100"/>
        </w:rPr>
        <w:t>3</w:t>
      </w:r>
      <w:r>
        <w:rPr>
          <w:rFonts w:ascii="Arial Narrow" w:hAnsi="Arial Narrow" w:cs="Arial Narrow" w:eastAsia="Arial Narrow"/>
          <w:sz w:val="16"/>
          <w:szCs w:val="16"/>
          <w:spacing w:val="-1"/>
          <w:w w:val="100"/>
        </w:rPr>
        <w:t>/</w:t>
      </w:r>
      <w:r>
        <w:rPr>
          <w:rFonts w:ascii="Arial Narrow" w:hAnsi="Arial Narrow" w:cs="Arial Narrow" w:eastAsia="Arial Narrow"/>
          <w:sz w:val="16"/>
          <w:szCs w:val="16"/>
          <w:spacing w:val="0"/>
          <w:w w:val="100"/>
        </w:rPr>
        <w:t>3</w:t>
      </w:r>
    </w:p>
    <w:sectPr>
      <w:pgSz w:w="11920" w:h="16840"/>
      <w:pgMar w:top="78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egoe MDL2 Assets">
    <w:altName w:val="Segoe MDL2 Assets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3ds.com/terms/glossary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3ds.com/terms/glossary" TargetMode="External"/><Relationship Id="rId8" Type="http://schemas.openxmlformats.org/officeDocument/2006/relationships/hyperlink" Target="http://www.3ds.com/terms/glossary" TargetMode="External"/><Relationship Id="rId9" Type="http://schemas.openxmlformats.org/officeDocument/2006/relationships/hyperlink" Target="http://www.3ds.com/terms/glossary" TargetMode="External"/><Relationship Id="rId10" Type="http://schemas.openxmlformats.org/officeDocument/2006/relationships/hyperlink" Target="http://www.3ds.com/terms/glossary" TargetMode="External"/><Relationship Id="rId11" Type="http://schemas.openxmlformats.org/officeDocument/2006/relationships/hyperlink" Target="http://www.3ds.com/terms/glossary" TargetMode="External"/><Relationship Id="rId12" Type="http://schemas.openxmlformats.org/officeDocument/2006/relationships/hyperlink" Target="http://www.3ds.com/terms/glossary" TargetMode="External"/><Relationship Id="rId13" Type="http://schemas.openxmlformats.org/officeDocument/2006/relationships/hyperlink" Target="http://www.3ds.com/terms/glossary" TargetMode="External"/><Relationship Id="rId14" Type="http://schemas.openxmlformats.org/officeDocument/2006/relationships/hyperlink" Target="http://www.3ds.com/terms/glossary" TargetMode="External"/><Relationship Id="rId15" Type="http://schemas.openxmlformats.org/officeDocument/2006/relationships/hyperlink" Target="http://www.3ds.com/terms/glossary" TargetMode="External"/><Relationship Id="rId16" Type="http://schemas.openxmlformats.org/officeDocument/2006/relationships/hyperlink" Target="http://www.3ds.com/terms/glossary" TargetMode="External"/><Relationship Id="rId17" Type="http://schemas.openxmlformats.org/officeDocument/2006/relationships/hyperlink" Target="http://www.3ds.com/terms/glossary" TargetMode="External"/><Relationship Id="rId18" Type="http://schemas.openxmlformats.org/officeDocument/2006/relationships/hyperlink" Target="http://www.3ds.com/terms/glossary" TargetMode="External"/><Relationship Id="rId19" Type="http://schemas.openxmlformats.org/officeDocument/2006/relationships/hyperlink" Target="http://www.3ds.com/terms/glossary" TargetMode="External"/><Relationship Id="rId20" Type="http://schemas.openxmlformats.org/officeDocument/2006/relationships/hyperlink" Target="http://www.3ds.com/terms/glossary" TargetMode="External"/><Relationship Id="rId21" Type="http://schemas.openxmlformats.org/officeDocument/2006/relationships/hyperlink" Target="http://www.3ds.com/terms/glossary" TargetMode="External"/><Relationship Id="rId22" Type="http://schemas.openxmlformats.org/officeDocument/2006/relationships/hyperlink" Target="http://www.3ds.com/terms/glossary" TargetMode="External"/><Relationship Id="rId23" Type="http://schemas.openxmlformats.org/officeDocument/2006/relationships/hyperlink" Target="http://www.3ds.com/terms/glossary" TargetMode="External"/><Relationship Id="rId24" Type="http://schemas.openxmlformats.org/officeDocument/2006/relationships/image" Target="media/image2.png"/><Relationship Id="rId25" Type="http://schemas.openxmlformats.org/officeDocument/2006/relationships/hyperlink" Target="http://www.3ds.com/terms/glossary" TargetMode="External"/><Relationship Id="rId26" Type="http://schemas.openxmlformats.org/officeDocument/2006/relationships/hyperlink" Target="http://www.3ds.com/terms/glossary" TargetMode="External"/><Relationship Id="rId27" Type="http://schemas.openxmlformats.org/officeDocument/2006/relationships/image" Target="media/image3.png"/><Relationship Id="rId28" Type="http://schemas.openxmlformats.org/officeDocument/2006/relationships/hyperlink" Target="http://www.3ds.com/terms/glossary" TargetMode="External"/><Relationship Id="rId29" Type="http://schemas.openxmlformats.org/officeDocument/2006/relationships/hyperlink" Target="http://www.3ds.com/terms/glossary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2020-09-19T00:28:43Z</dcterms:created>
  <dcterms:modified xsi:type="dcterms:W3CDTF">2020-09-19T00:28:43Z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2020-09-19T00:00:00Z</vt:filetime>
  </property>
</Properties>
</file>